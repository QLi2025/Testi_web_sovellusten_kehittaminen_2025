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42EF" w14:textId="77777777" w:rsidR="004614C5" w:rsidRDefault="004614C5" w:rsidP="0071786A">
      <w:pPr>
        <w:spacing w:after="160" w:line="259" w:lineRule="auto"/>
        <w:rPr>
          <w:lang w:val="en-US"/>
        </w:rPr>
      </w:pPr>
    </w:p>
    <w:p w14:paraId="6902E8CA" w14:textId="3B1349E2" w:rsidR="00C3213D" w:rsidRPr="00224CC6" w:rsidRDefault="00224CC6" w:rsidP="0071786A">
      <w:pPr>
        <w:spacing w:after="160" w:line="259" w:lineRule="auto"/>
        <w:rPr>
          <w:lang w:val="en-US"/>
        </w:rPr>
      </w:pPr>
      <w:r w:rsidRPr="00224CC6">
        <w:rPr>
          <w:lang w:val="en-US"/>
        </w:rPr>
        <w:t>Workshop 7</w:t>
      </w:r>
      <w:r w:rsidR="0071786A" w:rsidRPr="00224CC6">
        <w:rPr>
          <w:lang w:val="en-US"/>
        </w:rPr>
        <w:t xml:space="preserve">: </w:t>
      </w:r>
      <w:proofErr w:type="spellStart"/>
      <w:r w:rsidRPr="00224CC6">
        <w:rPr>
          <w:lang w:val="en-US"/>
        </w:rPr>
        <w:t>Websivuston</w:t>
      </w:r>
      <w:proofErr w:type="spellEnd"/>
      <w:r w:rsidRPr="00224CC6">
        <w:rPr>
          <w:lang w:val="en-US"/>
        </w:rPr>
        <w:t xml:space="preserve"> </w:t>
      </w:r>
      <w:proofErr w:type="spellStart"/>
      <w:r w:rsidRPr="00224CC6">
        <w:rPr>
          <w:lang w:val="en-US"/>
        </w:rPr>
        <w:t>rakentaminen</w:t>
      </w:r>
      <w:proofErr w:type="spellEnd"/>
      <w:r w:rsidRPr="00224CC6">
        <w:rPr>
          <w:lang w:val="en-US"/>
        </w:rPr>
        <w:t xml:space="preserve"> - Create a </w:t>
      </w:r>
      <w:proofErr w:type="gramStart"/>
      <w:r w:rsidRPr="00224CC6">
        <w:rPr>
          <w:lang w:val="en-US"/>
        </w:rPr>
        <w:t>Website</w:t>
      </w:r>
      <w:proofErr w:type="gramEnd"/>
    </w:p>
    <w:p w14:paraId="76886A7F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5D174A2A" w14:textId="460FD07F" w:rsidR="0071786A" w:rsidRPr="00350DAC" w:rsidRDefault="004614C5" w:rsidP="00350DAC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350DAC">
        <w:rPr>
          <w:lang w:val="en-FI"/>
        </w:rPr>
        <w:t>Opiskelija luo oman verkkosivuston (vähintään neljä sivua/aiheita) ja julkaisee sen.</w:t>
      </w:r>
    </w:p>
    <w:p w14:paraId="48DEBAE6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6F30B817" w14:textId="37F5F85D" w:rsidR="004614C5" w:rsidRDefault="004614C5" w:rsidP="0071786A">
      <w:pPr>
        <w:pStyle w:val="ListParagraph"/>
        <w:spacing w:after="160" w:line="259" w:lineRule="auto"/>
        <w:rPr>
          <w:lang w:val="en-FI"/>
        </w:rPr>
      </w:pPr>
      <w:r>
        <w:rPr>
          <w:lang w:val="en-FI"/>
        </w:rPr>
        <w:t>Alla on luomani oman verkkosivuston linkit Visual Code Studiossa, github.com ja julkaistussa linkissä.</w:t>
      </w:r>
    </w:p>
    <w:p w14:paraId="173FE6CE" w14:textId="77777777" w:rsidR="004614C5" w:rsidRDefault="004614C5" w:rsidP="0071786A">
      <w:pPr>
        <w:pStyle w:val="ListParagraph"/>
        <w:spacing w:after="160" w:line="259" w:lineRule="auto"/>
        <w:rPr>
          <w:lang w:val="en-FI"/>
        </w:rPr>
      </w:pPr>
    </w:p>
    <w:p w14:paraId="68F69993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  <w:r w:rsidRPr="00224CC6">
        <w:rPr>
          <w:lang w:val="en-FI"/>
        </w:rPr>
        <w:t>/Users/quycuongli/Library/CloudStorage/OneDrive-Laurea-ammattikorkeakoulu/Testi_web_sovellusten_kehittaminen_2025/WS07_Test_Project/index.html</w:t>
      </w:r>
    </w:p>
    <w:p w14:paraId="576E957C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</w:p>
    <w:p w14:paraId="4869A444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  <w:r w:rsidRPr="00224CC6">
        <w:rPr>
          <w:lang w:val="en-FI"/>
        </w:rPr>
        <w:t>https://github.com/QLi2025/Testi_web_sovellusten_kehittaminen_2025/tree/main/WS07_Test_Project</w:t>
      </w:r>
    </w:p>
    <w:p w14:paraId="17CFA5F6" w14:textId="77777777" w:rsidR="00224CC6" w:rsidRPr="00224CC6" w:rsidRDefault="00224CC6" w:rsidP="00224CC6">
      <w:pPr>
        <w:pStyle w:val="ListParagraph"/>
        <w:spacing w:after="160" w:line="259" w:lineRule="auto"/>
        <w:rPr>
          <w:lang w:val="en-FI"/>
        </w:rPr>
      </w:pPr>
    </w:p>
    <w:p w14:paraId="2A8893E4" w14:textId="3C5A3AEE" w:rsidR="0071786A" w:rsidRPr="005B1911" w:rsidRDefault="004614C5" w:rsidP="00224CC6">
      <w:pPr>
        <w:pStyle w:val="ListParagraph"/>
        <w:spacing w:after="160" w:line="259" w:lineRule="auto"/>
        <w:rPr>
          <w:b/>
          <w:bCs/>
          <w:lang w:val="en-FI"/>
        </w:rPr>
      </w:pPr>
      <w:hyperlink r:id="rId11" w:history="1">
        <w:r w:rsidRPr="005B1911">
          <w:rPr>
            <w:rStyle w:val="Hyperlink"/>
            <w:b/>
            <w:bCs/>
            <w:lang w:val="en-FI"/>
          </w:rPr>
          <w:t>https://qli2025.github.io/Testi_web_sovellusten_kehittaminen_2025/WS07_Test_Project/</w:t>
        </w:r>
      </w:hyperlink>
    </w:p>
    <w:p w14:paraId="7EED5D49" w14:textId="77777777" w:rsidR="004614C5" w:rsidRDefault="004614C5" w:rsidP="00224CC6">
      <w:pPr>
        <w:pStyle w:val="ListParagraph"/>
        <w:spacing w:after="160" w:line="259" w:lineRule="auto"/>
        <w:rPr>
          <w:lang w:val="en-FI"/>
        </w:rPr>
      </w:pPr>
    </w:p>
    <w:p w14:paraId="3E2FC80C" w14:textId="77777777" w:rsidR="004614C5" w:rsidRDefault="004614C5" w:rsidP="00224CC6">
      <w:pPr>
        <w:pStyle w:val="ListParagraph"/>
        <w:spacing w:after="160" w:line="259" w:lineRule="auto"/>
        <w:rPr>
          <w:lang w:val="en-FI"/>
        </w:rPr>
      </w:pPr>
    </w:p>
    <w:p w14:paraId="1F7B651A" w14:textId="77777777" w:rsidR="00061161" w:rsidRDefault="00441004" w:rsidP="00D6419B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441004">
        <w:rPr>
          <w:lang w:val="en-FI"/>
        </w:rPr>
        <w:t>Varmista, ett</w:t>
      </w:r>
      <w:r w:rsidR="000472F9">
        <w:rPr>
          <w:lang w:val="en-FI"/>
        </w:rPr>
        <w:t>ä</w:t>
      </w:r>
      <w:r w:rsidRPr="00441004">
        <w:rPr>
          <w:lang w:val="en-FI"/>
        </w:rPr>
        <w:t xml:space="preserve"> </w:t>
      </w:r>
      <w:r w:rsidR="00014D16">
        <w:rPr>
          <w:lang w:val="en-FI"/>
        </w:rPr>
        <w:t xml:space="preserve">käyttäjä voi </w:t>
      </w:r>
      <w:r w:rsidRPr="00441004">
        <w:rPr>
          <w:lang w:val="en-FI"/>
        </w:rPr>
        <w:t>navigoida sivuston jokaiselle sivulle ja ett</w:t>
      </w:r>
      <w:r w:rsidR="00014D16">
        <w:rPr>
          <w:lang w:val="en-FI"/>
        </w:rPr>
        <w:t>ä</w:t>
      </w:r>
      <w:r w:rsidRPr="00441004">
        <w:rPr>
          <w:lang w:val="en-FI"/>
        </w:rPr>
        <w:t xml:space="preserve"> navigointi on helppok</w:t>
      </w:r>
      <w:r w:rsidR="00014D16">
        <w:rPr>
          <w:lang w:val="en-FI"/>
        </w:rPr>
        <w:t>äy</w:t>
      </w:r>
      <w:r w:rsidRPr="00441004">
        <w:rPr>
          <w:lang w:val="en-FI"/>
        </w:rPr>
        <w:t>tt</w:t>
      </w:r>
      <w:r w:rsidR="00014D16">
        <w:rPr>
          <w:lang w:val="en-FI"/>
        </w:rPr>
        <w:t>ö</w:t>
      </w:r>
      <w:r w:rsidRPr="00441004">
        <w:rPr>
          <w:lang w:val="en-FI"/>
        </w:rPr>
        <w:t>inen ja selk</w:t>
      </w:r>
      <w:r w:rsidR="00014D16">
        <w:rPr>
          <w:lang w:val="en-FI"/>
        </w:rPr>
        <w:t>eä</w:t>
      </w:r>
      <w:r w:rsidR="00061161">
        <w:rPr>
          <w:lang w:val="en-FI"/>
        </w:rPr>
        <w:t>.</w:t>
      </w:r>
    </w:p>
    <w:p w14:paraId="0314562C" w14:textId="3A3A81E4" w:rsidR="00061161" w:rsidRPr="00061161" w:rsidRDefault="00061161" w:rsidP="00061161">
      <w:pPr>
        <w:spacing w:after="160" w:line="259" w:lineRule="auto"/>
        <w:ind w:left="720"/>
        <w:rPr>
          <w:lang w:val="en-FI"/>
        </w:rPr>
      </w:pPr>
      <w:r>
        <w:rPr>
          <w:lang w:val="en-FI"/>
        </w:rPr>
        <w:t xml:space="preserve">Tehty testaamalla linkit Brave selaimella. </w:t>
      </w:r>
    </w:p>
    <w:p w14:paraId="157F5A49" w14:textId="77777777" w:rsidR="00061161" w:rsidRDefault="00061161" w:rsidP="00061161">
      <w:pPr>
        <w:pStyle w:val="ListParagraph"/>
        <w:spacing w:after="160" w:line="259" w:lineRule="auto"/>
        <w:rPr>
          <w:lang w:val="en-FI"/>
        </w:rPr>
      </w:pPr>
    </w:p>
    <w:p w14:paraId="1F50FC49" w14:textId="77C75D0F" w:rsidR="00154028" w:rsidRDefault="00D6419B" w:rsidP="00154028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D6419B">
        <w:rPr>
          <w:lang w:val="en-FI"/>
        </w:rPr>
        <w:t xml:space="preserve">Validoi HTML- ja CSS-koodi käyttämällä https://validator.w3.org/ Links to an external site. </w:t>
      </w:r>
      <w:r w:rsidR="00B3191E" w:rsidRPr="00D6419B">
        <w:rPr>
          <w:lang w:val="en-FI"/>
        </w:rPr>
        <w:t>J</w:t>
      </w:r>
      <w:r w:rsidRPr="00D6419B">
        <w:rPr>
          <w:lang w:val="en-FI"/>
        </w:rPr>
        <w:t>a</w:t>
      </w:r>
      <w:r w:rsidR="00B3191E">
        <w:rPr>
          <w:lang w:val="en-FI"/>
        </w:rPr>
        <w:t xml:space="preserve"> </w:t>
      </w:r>
      <w:r w:rsidRPr="00D6419B">
        <w:rPr>
          <w:lang w:val="en-FI"/>
        </w:rPr>
        <w:t>https://jigsaw.w3.org/css- validator/validator.html.en Links to an external site. (ja korjaa tarvittaessa).</w:t>
      </w:r>
    </w:p>
    <w:p w14:paraId="217B1DC6" w14:textId="77777777" w:rsidR="00E9438D" w:rsidRDefault="00E9438D" w:rsidP="00E9438D">
      <w:pPr>
        <w:pStyle w:val="ListParagraph"/>
        <w:spacing w:after="160" w:line="259" w:lineRule="auto"/>
        <w:rPr>
          <w:lang w:val="en-FI"/>
        </w:rPr>
      </w:pPr>
    </w:p>
    <w:p w14:paraId="1762704A" w14:textId="22E1A4D6" w:rsidR="00E9438D" w:rsidRDefault="00E9438D" w:rsidP="00E9438D">
      <w:pPr>
        <w:pStyle w:val="ListParagraph"/>
        <w:spacing w:after="160" w:line="259" w:lineRule="auto"/>
        <w:rPr>
          <w:lang w:val="en-FI"/>
        </w:rPr>
      </w:pPr>
      <w:r>
        <w:rPr>
          <w:lang w:val="en-FI"/>
        </w:rPr>
        <w:t>Tarkistukset suoritettu.</w:t>
      </w:r>
    </w:p>
    <w:p w14:paraId="59667DC4" w14:textId="77777777" w:rsidR="00154028" w:rsidRDefault="00154028" w:rsidP="00154028">
      <w:pPr>
        <w:pStyle w:val="ListParagraph"/>
        <w:spacing w:after="160" w:line="259" w:lineRule="auto"/>
        <w:rPr>
          <w:lang w:val="en-FI"/>
        </w:rPr>
      </w:pPr>
    </w:p>
    <w:p w14:paraId="43A094AC" w14:textId="743AD6C5" w:rsidR="00B77CC7" w:rsidRPr="00154028" w:rsidRDefault="00B77CC7" w:rsidP="00154028">
      <w:pPr>
        <w:pStyle w:val="ListParagraph"/>
        <w:numPr>
          <w:ilvl w:val="0"/>
          <w:numId w:val="14"/>
        </w:numPr>
        <w:spacing w:after="160" w:line="259" w:lineRule="auto"/>
        <w:rPr>
          <w:lang w:val="en-FI"/>
        </w:rPr>
      </w:pPr>
      <w:r w:rsidRPr="00B77CC7">
        <w:t>Luo ja palauta projektiraportti</w:t>
      </w:r>
      <w:r w:rsidR="00154028">
        <w:t>.</w:t>
      </w:r>
    </w:p>
    <w:p w14:paraId="6BCDE715" w14:textId="77777777" w:rsidR="00154028" w:rsidRDefault="00154028" w:rsidP="00154028">
      <w:pPr>
        <w:pStyle w:val="ListParagraph"/>
        <w:rPr>
          <w:lang w:val="en-FI"/>
        </w:rPr>
      </w:pPr>
    </w:p>
    <w:p w14:paraId="17E8EE6A" w14:textId="170923EF" w:rsidR="00677C67" w:rsidRDefault="00677C67" w:rsidP="00154028">
      <w:pPr>
        <w:pStyle w:val="ListParagraph"/>
        <w:rPr>
          <w:lang w:val="en-FI"/>
        </w:rPr>
      </w:pPr>
      <w:r>
        <w:rPr>
          <w:lang w:val="en-FI"/>
        </w:rPr>
        <w:t>Yr</w:t>
      </w:r>
      <w:r w:rsidR="006C00D9">
        <w:rPr>
          <w:lang w:val="en-FI"/>
        </w:rPr>
        <w:t>i</w:t>
      </w:r>
      <w:r>
        <w:rPr>
          <w:lang w:val="en-FI"/>
        </w:rPr>
        <w:t xml:space="preserve">tin saada </w:t>
      </w:r>
      <w:r w:rsidR="00F5612E">
        <w:rPr>
          <w:lang w:val="en-FI"/>
        </w:rPr>
        <w:t>submit.</w:t>
      </w:r>
      <w:r>
        <w:rPr>
          <w:lang w:val="en-FI"/>
        </w:rPr>
        <w:t>php</w:t>
      </w:r>
      <w:r w:rsidR="00F5612E">
        <w:rPr>
          <w:lang w:val="en-FI"/>
        </w:rPr>
        <w:t xml:space="preserve"> toimimaan</w:t>
      </w:r>
      <w:r w:rsidR="00894F99">
        <w:rPr>
          <w:lang w:val="en-FI"/>
        </w:rPr>
        <w:t xml:space="preserve"> käynnistämällä </w:t>
      </w:r>
      <w:r w:rsidR="003527ED">
        <w:rPr>
          <w:lang w:val="en-FI"/>
        </w:rPr>
        <w:t xml:space="preserve">Visual Studio Code </w:t>
      </w:r>
      <w:r w:rsidR="0009189E">
        <w:rPr>
          <w:lang w:val="en-FI"/>
        </w:rPr>
        <w:t>t</w:t>
      </w:r>
      <w:r w:rsidR="003527ED">
        <w:rPr>
          <w:lang w:val="en-FI"/>
        </w:rPr>
        <w:t>ermin</w:t>
      </w:r>
      <w:r w:rsidR="0009189E">
        <w:rPr>
          <w:lang w:val="en-FI"/>
        </w:rPr>
        <w:t>a</w:t>
      </w:r>
      <w:r w:rsidR="003527ED">
        <w:rPr>
          <w:lang w:val="en-FI"/>
        </w:rPr>
        <w:t>al</w:t>
      </w:r>
      <w:r w:rsidR="0009189E">
        <w:rPr>
          <w:lang w:val="en-FI"/>
        </w:rPr>
        <w:t xml:space="preserve">issa kommennolla </w:t>
      </w:r>
      <w:r w:rsidR="003008CC">
        <w:rPr>
          <w:lang w:val="en-FI"/>
        </w:rPr>
        <w:t>“</w:t>
      </w:r>
      <w:r w:rsidR="0009189E" w:rsidRPr="0009189E">
        <w:rPr>
          <w:lang w:val="en-FI"/>
        </w:rPr>
        <w:t>brew install php</w:t>
      </w:r>
      <w:r w:rsidR="003008CC">
        <w:rPr>
          <w:lang w:val="en-FI"/>
        </w:rPr>
        <w:t>”  (</w:t>
      </w:r>
      <w:r w:rsidR="003008CC" w:rsidRPr="0009189E">
        <w:rPr>
          <w:lang w:val="en-FI"/>
        </w:rPr>
        <w:t>Install PHP with Homebrew</w:t>
      </w:r>
      <w:r w:rsidR="003008CC">
        <w:rPr>
          <w:lang w:val="en-FI"/>
        </w:rPr>
        <w:t>)</w:t>
      </w:r>
      <w:r w:rsidR="00D80963">
        <w:rPr>
          <w:lang w:val="en-FI"/>
        </w:rPr>
        <w:t>, mikä on kestänyt todella pitkään.</w:t>
      </w:r>
      <w:r w:rsidR="00B7649B">
        <w:rPr>
          <w:lang w:val="en-FI"/>
        </w:rPr>
        <w:t xml:space="preserve"> Tämän </w:t>
      </w:r>
      <w:r w:rsidR="006C00D9">
        <w:rPr>
          <w:lang w:val="en-FI"/>
        </w:rPr>
        <w:t>vuoksi</w:t>
      </w:r>
      <w:r w:rsidR="00B7649B">
        <w:rPr>
          <w:lang w:val="en-FI"/>
        </w:rPr>
        <w:t xml:space="preserve"> en ole saanut vielä toimimaan </w:t>
      </w:r>
      <w:r w:rsidR="000A7468">
        <w:rPr>
          <w:lang w:val="en-FI"/>
        </w:rPr>
        <w:t xml:space="preserve">Submit.php tallentaakseen </w:t>
      </w:r>
      <w:r w:rsidR="00D24A84" w:rsidRPr="000F4DBE">
        <w:rPr>
          <w:lang w:val="en-FI"/>
        </w:rPr>
        <w:t>registrations.csv</w:t>
      </w:r>
      <w:r w:rsidR="00D24A84">
        <w:rPr>
          <w:lang w:val="en-FI"/>
        </w:rPr>
        <w:t xml:space="preserve"> tiedostoon.</w:t>
      </w:r>
    </w:p>
    <w:p w14:paraId="5AD54801" w14:textId="77777777" w:rsidR="000A7468" w:rsidRDefault="000A7468" w:rsidP="00154028">
      <w:pPr>
        <w:pStyle w:val="ListParagraph"/>
        <w:rPr>
          <w:lang w:val="en-FI"/>
        </w:rPr>
      </w:pPr>
    </w:p>
    <w:p w14:paraId="4BF475F8" w14:textId="5D6D8CED" w:rsidR="004B094A" w:rsidRDefault="000A7468" w:rsidP="00154028">
      <w:pPr>
        <w:pStyle w:val="ListParagraph"/>
        <w:rPr>
          <w:lang w:val="en-FI"/>
        </w:rPr>
      </w:pPr>
      <w:r>
        <w:rPr>
          <w:lang w:val="en-FI"/>
        </w:rPr>
        <w:t>Submit.php</w:t>
      </w:r>
    </w:p>
    <w:p w14:paraId="0213F7CC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>&lt;?php</w:t>
      </w:r>
    </w:p>
    <w:p w14:paraId="531609A7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>if ($_SERVER["REQUEST_METHOD"] == "POST") {</w:t>
      </w:r>
    </w:p>
    <w:p w14:paraId="0F7D1C85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// Capture form data</w:t>
      </w:r>
    </w:p>
    <w:p w14:paraId="4DBBE46C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$companyName = $_POST['companyName'];</w:t>
      </w:r>
    </w:p>
    <w:p w14:paraId="3C36CF5D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$registrationNumber = $_POST['registrationNumber'];</w:t>
      </w:r>
    </w:p>
    <w:p w14:paraId="1DBDEB3E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$companyAddress = $_POST['companyAddress'];</w:t>
      </w:r>
    </w:p>
    <w:p w14:paraId="19F675CE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$postalCode = $_POST['postalCode'];</w:t>
      </w:r>
    </w:p>
    <w:p w14:paraId="1F120FDE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$city = $_POST['city'];</w:t>
      </w:r>
    </w:p>
    <w:p w14:paraId="12F77BB0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$country = $_POST['country'];</w:t>
      </w:r>
    </w:p>
    <w:p w14:paraId="3B50BFB7" w14:textId="77777777" w:rsidR="000F4DBE" w:rsidRPr="000F4DBE" w:rsidRDefault="000F4DBE" w:rsidP="000F4DBE">
      <w:pPr>
        <w:pStyle w:val="ListParagraph"/>
        <w:rPr>
          <w:lang w:val="en-FI"/>
        </w:rPr>
      </w:pPr>
    </w:p>
    <w:p w14:paraId="23D7B2D6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$firstName = $_POST['firstName'];</w:t>
      </w:r>
    </w:p>
    <w:p w14:paraId="24F4900A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$lastName = $_POST['lastName'];</w:t>
      </w:r>
    </w:p>
    <w:p w14:paraId="5546905F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$email = $_POST['email'];</w:t>
      </w:r>
    </w:p>
    <w:p w14:paraId="0F1D63F5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$phone = $_POST['phone'];</w:t>
      </w:r>
    </w:p>
    <w:p w14:paraId="75906081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$position = $_POST['position'];</w:t>
      </w:r>
    </w:p>
    <w:p w14:paraId="3ED31F09" w14:textId="77777777" w:rsidR="000F4DBE" w:rsidRPr="000F4DBE" w:rsidRDefault="000F4DBE" w:rsidP="000F4DBE">
      <w:pPr>
        <w:pStyle w:val="ListParagraph"/>
        <w:rPr>
          <w:lang w:val="en-FI"/>
        </w:rPr>
      </w:pPr>
    </w:p>
    <w:p w14:paraId="445A84F2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lastRenderedPageBreak/>
        <w:t xml:space="preserve">    $industry = $_POST['industry'];</w:t>
      </w:r>
    </w:p>
    <w:p w14:paraId="5FAB083C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$annualTurnover = $_POST['annualTurnover'];</w:t>
      </w:r>
    </w:p>
    <w:p w14:paraId="3F67DB36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$businessNeeds = $_POST['businessNeeds'];</w:t>
      </w:r>
    </w:p>
    <w:p w14:paraId="0E51724C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$howFound = $_POST['howFound'];</w:t>
      </w:r>
    </w:p>
    <w:p w14:paraId="659A929E" w14:textId="77777777" w:rsidR="000F4DBE" w:rsidRPr="000F4DBE" w:rsidRDefault="000F4DBE" w:rsidP="000F4DBE">
      <w:pPr>
        <w:pStyle w:val="ListParagraph"/>
        <w:rPr>
          <w:lang w:val="en-FI"/>
        </w:rPr>
      </w:pPr>
    </w:p>
    <w:p w14:paraId="75F79C66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$termsAccepted = isset($_POST['termsCheck']) ? 'Yes' : 'No';</w:t>
      </w:r>
    </w:p>
    <w:p w14:paraId="3737EF90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$marketingAccepted = isset($_POST['marketingCheck']) ? 'Yes' : 'No';</w:t>
      </w:r>
    </w:p>
    <w:p w14:paraId="77EE408D" w14:textId="77777777" w:rsidR="000F4DBE" w:rsidRPr="000F4DBE" w:rsidRDefault="000F4DBE" w:rsidP="000F4DBE">
      <w:pPr>
        <w:pStyle w:val="ListParagraph"/>
        <w:rPr>
          <w:lang w:val="en-FI"/>
        </w:rPr>
      </w:pPr>
    </w:p>
    <w:p w14:paraId="0A2F47E1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// Save to file or database</w:t>
      </w:r>
    </w:p>
    <w:p w14:paraId="52E53085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$file = fopen("registrations.csv", "a");</w:t>
      </w:r>
    </w:p>
    <w:p w14:paraId="3D83377B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fputcsv($file, [</w:t>
      </w:r>
    </w:p>
    <w:p w14:paraId="6DF4495D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    $companyName, $registrationNumber, $companyAddress, $postalCode, $city, $country,</w:t>
      </w:r>
    </w:p>
    <w:p w14:paraId="4FAF7343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    $firstName, $lastName, $email, $phone, $position,</w:t>
      </w:r>
    </w:p>
    <w:p w14:paraId="18E5C28F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    $industry, $annualTurnover, $businessNeeds, $howFound,</w:t>
      </w:r>
    </w:p>
    <w:p w14:paraId="4165AD09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    $termsAccepted, $marketingAccepted</w:t>
      </w:r>
    </w:p>
    <w:p w14:paraId="74ABF7E0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]);</w:t>
      </w:r>
    </w:p>
    <w:p w14:paraId="045142C4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fclose($file);</w:t>
      </w:r>
    </w:p>
    <w:p w14:paraId="3C7B0C61" w14:textId="77777777" w:rsidR="000F4DBE" w:rsidRPr="000F4DBE" w:rsidRDefault="000F4DBE" w:rsidP="000F4DBE">
      <w:pPr>
        <w:pStyle w:val="ListParagraph"/>
        <w:rPr>
          <w:lang w:val="en-FI"/>
        </w:rPr>
      </w:pPr>
    </w:p>
    <w:p w14:paraId="5796C166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echo "&lt;h1&gt;Thank you for registering!&lt;/h1&gt;&lt;p&gt;We’ve received your application.&lt;/p&gt;";</w:t>
      </w:r>
    </w:p>
    <w:p w14:paraId="4D864FEE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>} else {</w:t>
      </w:r>
    </w:p>
    <w:p w14:paraId="34B52A30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header("Location: register.html");</w:t>
      </w:r>
    </w:p>
    <w:p w14:paraId="25204D47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 xml:space="preserve">    exit();</w:t>
      </w:r>
    </w:p>
    <w:p w14:paraId="63416E77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>}</w:t>
      </w:r>
    </w:p>
    <w:p w14:paraId="6037A49E" w14:textId="77777777" w:rsidR="000F4DBE" w:rsidRPr="000F4DBE" w:rsidRDefault="000F4DBE" w:rsidP="000F4DBE">
      <w:pPr>
        <w:pStyle w:val="ListParagraph"/>
        <w:rPr>
          <w:lang w:val="en-FI"/>
        </w:rPr>
      </w:pPr>
      <w:r w:rsidRPr="000F4DBE">
        <w:rPr>
          <w:lang w:val="en-FI"/>
        </w:rPr>
        <w:t>?&gt;</w:t>
      </w:r>
    </w:p>
    <w:p w14:paraId="7D4363CD" w14:textId="77777777" w:rsidR="000F4DBE" w:rsidRDefault="000F4DBE" w:rsidP="00154028">
      <w:pPr>
        <w:pStyle w:val="ListParagraph"/>
        <w:rPr>
          <w:lang w:val="en-FI"/>
        </w:rPr>
      </w:pPr>
    </w:p>
    <w:p w14:paraId="489A7D43" w14:textId="77777777" w:rsidR="009C0E45" w:rsidRDefault="009C0E45" w:rsidP="00154028">
      <w:pPr>
        <w:pStyle w:val="ListParagraph"/>
        <w:rPr>
          <w:lang w:val="en-FI"/>
        </w:rPr>
      </w:pPr>
    </w:p>
    <w:p w14:paraId="2C419ED5" w14:textId="71B6B85A" w:rsidR="009C0E45" w:rsidRPr="00154028" w:rsidRDefault="009C0E45" w:rsidP="00154028">
      <w:pPr>
        <w:pStyle w:val="ListParagraph"/>
        <w:rPr>
          <w:lang w:val="en-FI"/>
        </w:rPr>
      </w:pPr>
      <w:r>
        <w:rPr>
          <w:lang w:val="en-FI"/>
        </w:rPr>
        <w:t xml:space="preserve">Yritän kehittää edelleen tätä websivustoa ja käyttää </w:t>
      </w:r>
      <w:r w:rsidR="007354F5">
        <w:rPr>
          <w:lang w:val="en-FI"/>
        </w:rPr>
        <w:t xml:space="preserve">pohjana yritykseni ensimmäisen websivuston kehittämiseen. </w:t>
      </w:r>
    </w:p>
    <w:p w14:paraId="5CC77B31" w14:textId="0CDF4AA6" w:rsidR="00CD6522" w:rsidRDefault="00CD6522">
      <w:pPr>
        <w:spacing w:after="160" w:line="259" w:lineRule="auto"/>
        <w:rPr>
          <w:lang w:val="en-FI"/>
        </w:rPr>
      </w:pPr>
      <w:r>
        <w:rPr>
          <w:lang w:val="en-FI"/>
        </w:rPr>
        <w:br w:type="page"/>
      </w:r>
    </w:p>
    <w:p w14:paraId="6D3F7AB9" w14:textId="77777777" w:rsidR="00154028" w:rsidRDefault="00154028" w:rsidP="00154028">
      <w:pPr>
        <w:spacing w:after="160" w:line="259" w:lineRule="auto"/>
        <w:rPr>
          <w:lang w:val="en-FI"/>
        </w:rPr>
      </w:pPr>
    </w:p>
    <w:p w14:paraId="33772B2C" w14:textId="77777777" w:rsidR="00CE3BE0" w:rsidRPr="00CE3BE0" w:rsidRDefault="00CE3BE0" w:rsidP="00CE3BE0">
      <w:pPr>
        <w:spacing w:after="160" w:line="259" w:lineRule="auto"/>
        <w:rPr>
          <w:lang w:val="en-US"/>
        </w:rPr>
      </w:pPr>
      <w:r w:rsidRPr="00CE3BE0">
        <w:rPr>
          <w:lang w:val="en-US"/>
        </w:rPr>
        <w:t>Website evaluation criteria</w:t>
      </w:r>
    </w:p>
    <w:p w14:paraId="7DBFF818" w14:textId="77777777" w:rsidR="00CE3BE0" w:rsidRPr="00CE3BE0" w:rsidRDefault="00CE3BE0" w:rsidP="00CE3BE0">
      <w:pPr>
        <w:spacing w:after="160" w:line="259" w:lineRule="auto"/>
        <w:rPr>
          <w:lang w:val="en-US"/>
        </w:rPr>
      </w:pPr>
      <w:r w:rsidRPr="00CE3BE0">
        <w:rPr>
          <w:lang w:val="en-US"/>
        </w:rPr>
        <w:t> 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CE3BE0" w:rsidRPr="00CE3BE0" w14:paraId="5171503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9DAB0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WEB Pages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B6099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C04C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proofErr w:type="spellStart"/>
            <w:r w:rsidRPr="00CE3BE0">
              <w:rPr>
                <w:lang w:val="en-US"/>
              </w:rPr>
              <w:t>Pisteet</w:t>
            </w:r>
            <w:proofErr w:type="spellEnd"/>
          </w:p>
        </w:tc>
      </w:tr>
      <w:tr w:rsidR="00CE3BE0" w:rsidRPr="00CE3BE0" w14:paraId="10A23E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1E3D3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1F69E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proofErr w:type="spellStart"/>
            <w:r w:rsidRPr="00CE3BE0">
              <w:rPr>
                <w:lang w:val="en-US"/>
              </w:rPr>
              <w:t>Responsiviness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2DC31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2DF297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51B71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EABAC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Fonts w:ascii="Segoe UI Symbol" w:hAnsi="Segoe UI Symbol" w:cs="Segoe UI Symbol"/>
                <w:lang w:val="en-US"/>
              </w:rPr>
              <w:t>⁃</w:t>
            </w:r>
            <w:r w:rsidRPr="00CE3BE0">
              <w:rPr>
                <w:lang w:val="en-US"/>
              </w:rPr>
              <w:t>   website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0C966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19FE52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B1B2C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24112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Fonts w:ascii="Segoe UI Symbol" w:hAnsi="Segoe UI Symbol" w:cs="Segoe UI Symbol"/>
                <w:lang w:val="en-US"/>
              </w:rPr>
              <w:t>⁃</w:t>
            </w:r>
            <w:r w:rsidRPr="00CE3BE0">
              <w:rPr>
                <w:lang w:val="en-US"/>
              </w:rPr>
              <w:t>   pictures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1BF2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015DC3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A6EF8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3F7B9C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Features (e.g.)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75F5A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377ABC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1A9E0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2CE40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HTML forms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3FCE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57CAE4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96DCC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A042A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galleries and slideshows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2955B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1E1799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9C20B1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9EE8D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CSS effects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573EF9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8F5DB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5AED3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4C445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Overall appearance and visuality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63E6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5</w:t>
            </w:r>
          </w:p>
        </w:tc>
      </w:tr>
      <w:tr w:rsidR="00CE3BE0" w:rsidRPr="00CE3BE0" w14:paraId="6DFB64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FB394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10FF0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Content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D5E6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A34BD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559AC1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1EB92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Navigation functionality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B1DB3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0E5941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5E769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F91EC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1FA066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38945A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345F32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hyperlink r:id="rId12" w:history="1">
              <w:r w:rsidRPr="00CE3BE0">
                <w:rPr>
                  <w:rStyle w:val="Hyperlink"/>
                  <w:b/>
                  <w:bCs/>
                  <w:lang w:val="en-US"/>
                </w:rPr>
                <w:t>Report</w:t>
              </w:r>
            </w:hyperlink>
            <w:r w:rsidRPr="00CE3BE0">
              <w:rPr>
                <w:lang w:val="en-US"/>
              </w:rPr>
              <w:fldChar w:fldCharType="begin"/>
            </w:r>
            <w:r w:rsidRPr="00CE3BE0">
              <w:rPr>
                <w:lang w:val="en-US"/>
              </w:rPr>
              <w:instrText>HYPERLINK "https://canvas.laurea.fi/courses/11888/files/3036551/download?download_frd=1"</w:instrText>
            </w:r>
            <w:r w:rsidRPr="00CE3BE0">
              <w:rPr>
                <w:lang w:val="en-US"/>
              </w:rPr>
            </w:r>
            <w:r w:rsidRPr="00CE3BE0">
              <w:rPr>
                <w:lang w:val="en-US"/>
              </w:rPr>
              <w:fldChar w:fldCharType="separate"/>
            </w:r>
          </w:p>
          <w:p w14:paraId="2134B1A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rStyle w:val="Hyperlink"/>
                <w:lang w:val="en-US"/>
              </w:rPr>
              <w:t>Download Report</w:t>
            </w:r>
            <w:r w:rsidRPr="00CE3BE0">
              <w:rPr>
                <w:lang w:val="en-FI"/>
              </w:rPr>
              <w:fldChar w:fldCharType="end"/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8FCE6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EEEA0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</w:tr>
      <w:tr w:rsidR="00CE3BE0" w:rsidRPr="00CE3BE0" w14:paraId="392F6D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6AFDB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3967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Report scope and clarity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00364A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1</w:t>
            </w:r>
          </w:p>
        </w:tc>
      </w:tr>
      <w:tr w:rsidR="00CE3BE0" w:rsidRPr="00CE3BE0" w14:paraId="71FFEC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811A8E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E4B5E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 xml:space="preserve">WEB Page published online and links to GitHub </w:t>
            </w:r>
            <w:proofErr w:type="spellStart"/>
            <w:r w:rsidRPr="00CE3BE0">
              <w:rPr>
                <w:lang w:val="en-US"/>
              </w:rPr>
              <w:t>repositorio</w:t>
            </w:r>
            <w:proofErr w:type="spellEnd"/>
            <w:r w:rsidRPr="00CE3BE0">
              <w:rPr>
                <w:lang w:val="en-US"/>
              </w:rPr>
              <w:t xml:space="preserve"> and published WEB application available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22D2D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2</w:t>
            </w:r>
          </w:p>
        </w:tc>
      </w:tr>
      <w:tr w:rsidR="00CE3BE0" w:rsidRPr="00CE3BE0" w14:paraId="295EBE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0ECBE5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0D3B5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hyperlink r:id="rId13" w:history="1">
              <w:r w:rsidRPr="00CE3BE0">
                <w:rPr>
                  <w:rStyle w:val="Hyperlink"/>
                  <w:lang w:val="en-US"/>
                </w:rPr>
                <w:t>Video presentation</w:t>
              </w:r>
            </w:hyperlink>
            <w:r w:rsidRPr="00CE3BE0">
              <w:rPr>
                <w:lang w:val="en-US"/>
              </w:rPr>
              <w:fldChar w:fldCharType="begin"/>
            </w:r>
            <w:r w:rsidRPr="00CE3BE0">
              <w:rPr>
                <w:lang w:val="en-US"/>
              </w:rPr>
              <w:instrText>HYPERLINK "https://canvas.laurea.fi/courses/11888/files/3036553/download?download_frd=1"</w:instrText>
            </w:r>
            <w:r w:rsidRPr="00CE3BE0">
              <w:rPr>
                <w:lang w:val="en-US"/>
              </w:rPr>
            </w:r>
            <w:r w:rsidRPr="00CE3BE0">
              <w:rPr>
                <w:lang w:val="en-US"/>
              </w:rPr>
              <w:fldChar w:fldCharType="separate"/>
            </w:r>
          </w:p>
          <w:p w14:paraId="76B66D1E" w14:textId="77777777" w:rsidR="00CE3BE0" w:rsidRPr="00CE3BE0" w:rsidRDefault="00CE3BE0" w:rsidP="00CE3BE0">
            <w:pPr>
              <w:spacing w:after="160" w:line="259" w:lineRule="auto"/>
              <w:rPr>
                <w:rStyle w:val="Hyperlink"/>
                <w:lang w:val="en-US"/>
              </w:rPr>
            </w:pPr>
            <w:r w:rsidRPr="00CE3BE0">
              <w:rPr>
                <w:rStyle w:val="Hyperlink"/>
                <w:lang w:val="en-US"/>
              </w:rPr>
              <w:t>Download Video presentation</w:t>
            </w:r>
          </w:p>
          <w:p w14:paraId="4F8508BB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FI"/>
              </w:rPr>
              <w:fldChar w:fldCharType="end"/>
            </w:r>
            <w:r w:rsidRPr="00CE3BE0">
              <w:rPr>
                <w:lang w:val="en-US"/>
              </w:rPr>
              <w:t>of the page and code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ACCDC4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3</w:t>
            </w:r>
          </w:p>
        </w:tc>
      </w:tr>
      <w:tr w:rsidR="00CE3BE0" w:rsidRPr="00CE3BE0" w14:paraId="078F37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B5AC97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AAE2AF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No errors in validation (HTML &amp; CSS)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C75ED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lang w:val="en-US"/>
              </w:rPr>
              <w:t>1</w:t>
            </w:r>
          </w:p>
        </w:tc>
      </w:tr>
      <w:tr w:rsidR="00CE3BE0" w:rsidRPr="00CE3BE0" w14:paraId="20B87DF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6056E3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F1FE42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In Total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B401DD" w14:textId="77777777" w:rsidR="00CE3BE0" w:rsidRPr="00CE3BE0" w:rsidRDefault="00CE3BE0" w:rsidP="00CE3BE0">
            <w:pPr>
              <w:spacing w:after="160" w:line="259" w:lineRule="auto"/>
              <w:rPr>
                <w:lang w:val="en-US"/>
              </w:rPr>
            </w:pPr>
            <w:r w:rsidRPr="00CE3BE0">
              <w:rPr>
                <w:b/>
                <w:bCs/>
                <w:lang w:val="en-US"/>
              </w:rPr>
              <w:t>30</w:t>
            </w:r>
          </w:p>
        </w:tc>
      </w:tr>
    </w:tbl>
    <w:p w14:paraId="35C86DA5" w14:textId="77777777" w:rsidR="00CE3BE0" w:rsidRPr="00154028" w:rsidRDefault="00CE3BE0" w:rsidP="00154028">
      <w:pPr>
        <w:spacing w:after="160" w:line="259" w:lineRule="auto"/>
        <w:rPr>
          <w:lang w:val="en-FI"/>
        </w:rPr>
      </w:pPr>
    </w:p>
    <w:sectPr w:rsidR="00CE3BE0" w:rsidRPr="00154028" w:rsidSect="00D728D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A2C61" w14:textId="77777777" w:rsidR="00CC5448" w:rsidRDefault="00CC5448" w:rsidP="002C3FB0">
      <w:r>
        <w:separator/>
      </w:r>
    </w:p>
  </w:endnote>
  <w:endnote w:type="continuationSeparator" w:id="0">
    <w:p w14:paraId="4CC19E8B" w14:textId="77777777" w:rsidR="00CC5448" w:rsidRDefault="00CC5448" w:rsidP="002C3FB0">
      <w:r>
        <w:continuationSeparator/>
      </w:r>
    </w:p>
  </w:endnote>
  <w:endnote w:type="continuationNotice" w:id="1">
    <w:p w14:paraId="0CAA065E" w14:textId="77777777" w:rsidR="00CC5448" w:rsidRDefault="00CC54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8DF6954" w14:paraId="33F8E2BB" w14:textId="77777777" w:rsidTr="18DF6954">
      <w:trPr>
        <w:trHeight w:val="300"/>
      </w:trPr>
      <w:tc>
        <w:tcPr>
          <w:tcW w:w="3400" w:type="dxa"/>
        </w:tcPr>
        <w:p w14:paraId="4B7041AA" w14:textId="34E53F99" w:rsidR="18DF6954" w:rsidRDefault="18DF6954" w:rsidP="18DF6954">
          <w:pPr>
            <w:pStyle w:val="Header"/>
            <w:ind w:left="-115"/>
          </w:pPr>
        </w:p>
      </w:tc>
      <w:tc>
        <w:tcPr>
          <w:tcW w:w="3400" w:type="dxa"/>
        </w:tcPr>
        <w:p w14:paraId="0AE69C7E" w14:textId="363681EC" w:rsidR="18DF6954" w:rsidRDefault="18DF6954" w:rsidP="18DF6954">
          <w:pPr>
            <w:pStyle w:val="Header"/>
            <w:jc w:val="center"/>
          </w:pPr>
        </w:p>
      </w:tc>
      <w:tc>
        <w:tcPr>
          <w:tcW w:w="3400" w:type="dxa"/>
        </w:tcPr>
        <w:p w14:paraId="004E9C9C" w14:textId="74AD511E" w:rsidR="18DF6954" w:rsidRDefault="18DF6954" w:rsidP="18DF6954">
          <w:pPr>
            <w:pStyle w:val="Header"/>
            <w:ind w:right="-115"/>
            <w:jc w:val="right"/>
          </w:pPr>
        </w:p>
      </w:tc>
    </w:tr>
  </w:tbl>
  <w:p w14:paraId="0C11507C" w14:textId="08667682" w:rsidR="000E03CC" w:rsidRDefault="000E0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8DF6954" w14:paraId="3F043CA1" w14:textId="77777777" w:rsidTr="18DF6954">
      <w:trPr>
        <w:trHeight w:val="300"/>
      </w:trPr>
      <w:tc>
        <w:tcPr>
          <w:tcW w:w="3400" w:type="dxa"/>
        </w:tcPr>
        <w:p w14:paraId="1581ED9B" w14:textId="1B6F4664" w:rsidR="18DF6954" w:rsidRDefault="18DF6954" w:rsidP="18DF6954">
          <w:pPr>
            <w:pStyle w:val="Header"/>
            <w:ind w:left="-115"/>
          </w:pPr>
        </w:p>
      </w:tc>
      <w:tc>
        <w:tcPr>
          <w:tcW w:w="3400" w:type="dxa"/>
        </w:tcPr>
        <w:p w14:paraId="0045A6D6" w14:textId="09A69CF1" w:rsidR="18DF6954" w:rsidRDefault="18DF6954" w:rsidP="18DF6954">
          <w:pPr>
            <w:pStyle w:val="Header"/>
            <w:jc w:val="center"/>
          </w:pPr>
        </w:p>
      </w:tc>
      <w:tc>
        <w:tcPr>
          <w:tcW w:w="3400" w:type="dxa"/>
        </w:tcPr>
        <w:p w14:paraId="56488567" w14:textId="12167F50" w:rsidR="18DF6954" w:rsidRDefault="18DF6954" w:rsidP="18DF6954">
          <w:pPr>
            <w:pStyle w:val="Header"/>
            <w:ind w:right="-115"/>
            <w:jc w:val="right"/>
          </w:pPr>
        </w:p>
      </w:tc>
    </w:tr>
  </w:tbl>
  <w:p w14:paraId="471633AF" w14:textId="70940B6A" w:rsidR="000E03CC" w:rsidRDefault="000E0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1B51E" w14:textId="77777777" w:rsidR="00CC5448" w:rsidRDefault="00CC5448" w:rsidP="002C3FB0">
      <w:r>
        <w:separator/>
      </w:r>
    </w:p>
  </w:footnote>
  <w:footnote w:type="continuationSeparator" w:id="0">
    <w:p w14:paraId="296A8C37" w14:textId="77777777" w:rsidR="00CC5448" w:rsidRDefault="00CC5448" w:rsidP="002C3FB0">
      <w:r>
        <w:continuationSeparator/>
      </w:r>
    </w:p>
  </w:footnote>
  <w:footnote w:type="continuationNotice" w:id="1">
    <w:p w14:paraId="3360A6B0" w14:textId="77777777" w:rsidR="00CC5448" w:rsidRDefault="00CC54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4E6E5" w14:textId="3AD87262" w:rsidR="008942A0" w:rsidRDefault="008942A0" w:rsidP="008942A0">
    <w:pPr>
      <w:pStyle w:val="Ytunnisteentyyli"/>
    </w:pPr>
    <w:r>
      <w:t xml:space="preserve">Taru Laine, </w:t>
    </w:r>
    <w:proofErr w:type="spellStart"/>
    <w:r>
      <w:t>Quy</w:t>
    </w:r>
    <w:proofErr w:type="spellEnd"/>
    <w:r>
      <w:t xml:space="preserve"> Li,</w:t>
    </w:r>
    <w:r>
      <w:tab/>
    </w:r>
    <w:r>
      <w:tab/>
    </w:r>
    <w:r w:rsidR="00D728D8">
      <w:tab/>
    </w:r>
    <w:r w:rsidR="005C5C26">
      <w:rPr>
        <w:b/>
      </w:rPr>
      <w:t>Verkkosivujen arviointiraportti</w:t>
    </w:r>
    <w:r w:rsidR="00D728D8">
      <w:rPr>
        <w:b/>
      </w:rPr>
      <w:tab/>
    </w:r>
    <w:r w:rsidR="00D728D8" w:rsidRPr="00BB4608">
      <w:fldChar w:fldCharType="begin"/>
    </w:r>
    <w:r w:rsidR="00D728D8" w:rsidRPr="00BB4608">
      <w:instrText>PAGE  \* Arabic  \* MERGEFORMAT</w:instrText>
    </w:r>
    <w:r w:rsidR="00D728D8" w:rsidRPr="00BB4608">
      <w:fldChar w:fldCharType="separate"/>
    </w:r>
    <w:r w:rsidR="00D728D8">
      <w:t>2</w:t>
    </w:r>
    <w:r w:rsidR="00D728D8" w:rsidRPr="00BB4608">
      <w:fldChar w:fldCharType="end"/>
    </w:r>
    <w:r w:rsidR="00D728D8" w:rsidRPr="00BB4608">
      <w:t xml:space="preserve"> (</w:t>
    </w:r>
    <w:fldSimple w:instr="NUMPAGES  \* Arabic  \* MERGEFORMAT">
      <w:r>
        <w:t>10</w:t>
      </w:r>
    </w:fldSimple>
    <w:r w:rsidR="00D728D8" w:rsidRPr="00BB4608">
      <w:t>)</w:t>
    </w:r>
  </w:p>
  <w:p w14:paraId="47EAA28D" w14:textId="147D85DF" w:rsidR="008942A0" w:rsidRDefault="008942A0" w:rsidP="008942A0">
    <w:pPr>
      <w:pStyle w:val="Ytunnisteentyyli"/>
    </w:pPr>
    <w:proofErr w:type="spellStart"/>
    <w:r>
      <w:t>Sofiya</w:t>
    </w:r>
    <w:proofErr w:type="spellEnd"/>
    <w:r>
      <w:t xml:space="preserve"> </w:t>
    </w:r>
    <w:proofErr w:type="spellStart"/>
    <w:r>
      <w:t>Sakhchinskaya</w:t>
    </w:r>
    <w:proofErr w:type="spellEnd"/>
    <w:r>
      <w:t xml:space="preserve">, </w:t>
    </w:r>
    <w:proofErr w:type="spellStart"/>
    <w:r>
      <w:t>Srilakshmi</w:t>
    </w:r>
    <w:proofErr w:type="spellEnd"/>
    <w:r>
      <w:t xml:space="preserve"> </w:t>
    </w:r>
    <w:proofErr w:type="spellStart"/>
    <w:r>
      <w:t>Yerasu</w:t>
    </w:r>
    <w:proofErr w:type="spellEnd"/>
    <w:r>
      <w:tab/>
    </w:r>
    <w:r>
      <w:tab/>
      <w:t>21.2.2025</w:t>
    </w:r>
  </w:p>
  <w:p w14:paraId="0F6AE061" w14:textId="74DFB463" w:rsidR="008942A0" w:rsidRDefault="008942A0" w:rsidP="008942A0">
    <w:pPr>
      <w:pStyle w:val="Ytunnisteentyyli"/>
    </w:pPr>
    <w:r>
      <w:tab/>
    </w:r>
    <w:r>
      <w:tab/>
    </w:r>
    <w:r>
      <w:tab/>
    </w:r>
    <w:r>
      <w:tab/>
    </w:r>
    <w:r w:rsidR="262177E5">
      <w:t>Digitaalisen</w:t>
    </w:r>
    <w:r>
      <w:t xml:space="preserve"> palvelun perusteet</w:t>
    </w:r>
  </w:p>
  <w:p w14:paraId="223F5AA8" w14:textId="24BEA9A7" w:rsidR="00D728D8" w:rsidRDefault="4354BE8A" w:rsidP="00D728D8">
    <w:pPr>
      <w:pStyle w:val="Ytunnisteentyyli"/>
      <w:tabs>
        <w:tab w:val="left" w:pos="5216"/>
        <w:tab w:val="left" w:pos="9129"/>
      </w:tabs>
    </w:pPr>
    <w:r>
      <w:t xml:space="preserve">Laurea-ammattikorkeakoulu </w:t>
    </w:r>
    <w:r w:rsidR="008942A0">
      <w:tab/>
    </w:r>
    <w:r>
      <w:t>Outi Loikkanen</w:t>
    </w:r>
    <w:r w:rsidR="008942A0">
      <w:tab/>
    </w:r>
  </w:p>
  <w:p w14:paraId="450086D8" w14:textId="3837FA1C" w:rsidR="00CB52AF" w:rsidRDefault="00D728D8" w:rsidP="00830EBD">
    <w:pPr>
      <w:pStyle w:val="Ytunnisteentyyli"/>
      <w:tabs>
        <w:tab w:val="left" w:pos="5216"/>
        <w:tab w:val="left" w:pos="9129"/>
      </w:tabs>
    </w:pPr>
    <w:r>
      <w:tab/>
    </w:r>
  </w:p>
  <w:p w14:paraId="4041E629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A7C5A" w14:textId="53996FB6" w:rsidR="00B31634" w:rsidRPr="00C3213D" w:rsidRDefault="00B31634" w:rsidP="00B31634">
    <w:pPr>
      <w:pStyle w:val="Ytunnisteentyyli"/>
    </w:pPr>
    <w:proofErr w:type="spellStart"/>
    <w:r w:rsidRPr="00C3213D">
      <w:t>Quy</w:t>
    </w:r>
    <w:proofErr w:type="spellEnd"/>
    <w:r w:rsidRPr="00C3213D">
      <w:t xml:space="preserve"> Li</w:t>
    </w:r>
    <w:r w:rsidRPr="00C3213D">
      <w:tab/>
    </w:r>
    <w:r w:rsidRPr="00C3213D">
      <w:tab/>
    </w:r>
    <w:r w:rsidR="00C73206" w:rsidRPr="00C3213D">
      <w:tab/>
    </w:r>
    <w:r w:rsidRPr="00C3213D">
      <w:tab/>
    </w:r>
    <w:r w:rsidR="00224CC6">
      <w:rPr>
        <w:b/>
        <w:bCs/>
      </w:rPr>
      <w:t xml:space="preserve">WS07: </w:t>
    </w:r>
    <w:r w:rsidR="00224CC6" w:rsidRPr="00224CC6">
      <w:t xml:space="preserve">Websivuston rakentaminen </w:t>
    </w:r>
    <w:r w:rsidR="00224CC6" w:rsidRPr="00224CC6">
      <w:t xml:space="preserve">       </w:t>
    </w:r>
    <w:r w:rsidR="00B80779" w:rsidRPr="00B80779">
      <w:fldChar w:fldCharType="begin"/>
    </w:r>
    <w:r w:rsidR="00B80779" w:rsidRPr="00C3213D">
      <w:instrText>PAGE  \* Arabic  \* MERGEFORMAT</w:instrText>
    </w:r>
    <w:r w:rsidR="00B80779" w:rsidRPr="00B80779">
      <w:fldChar w:fldCharType="separate"/>
    </w:r>
    <w:r w:rsidR="00B80779" w:rsidRPr="00C3213D">
      <w:t>1</w:t>
    </w:r>
    <w:r w:rsidR="00B80779" w:rsidRPr="00B80779">
      <w:fldChar w:fldCharType="end"/>
    </w:r>
    <w:r w:rsidR="00B80779" w:rsidRPr="00C3213D">
      <w:t xml:space="preserve"> (</w:t>
    </w:r>
    <w:r>
      <w:fldChar w:fldCharType="begin"/>
    </w:r>
    <w:r w:rsidRPr="00C3213D">
      <w:instrText>NUMPAGES  \* Arabic  \* MERGEFORMAT</w:instrText>
    </w:r>
    <w:r>
      <w:fldChar w:fldCharType="separate"/>
    </w:r>
    <w:r w:rsidR="00B80779" w:rsidRPr="00C3213D">
      <w:t>10</w:t>
    </w:r>
    <w:r>
      <w:fldChar w:fldCharType="end"/>
    </w:r>
    <w:r w:rsidR="00B80779" w:rsidRPr="00C3213D">
      <w:t>)</w:t>
    </w:r>
  </w:p>
  <w:p w14:paraId="47AF0BB7" w14:textId="77777777" w:rsidR="004614C5" w:rsidRDefault="00C73206" w:rsidP="004614C5">
    <w:pPr>
      <w:pStyle w:val="Ytunnisteentyyli"/>
    </w:pPr>
    <w:r w:rsidRPr="00C3213D">
      <w:tab/>
    </w:r>
    <w:r w:rsidRPr="00C3213D">
      <w:tab/>
    </w:r>
    <w:r w:rsidRPr="00C3213D">
      <w:tab/>
    </w:r>
    <w:r w:rsidR="00B31634" w:rsidRPr="00C3213D">
      <w:tab/>
    </w:r>
    <w:r w:rsidR="00224CC6">
      <w:t>18</w:t>
    </w:r>
    <w:r w:rsidR="008942A0">
      <w:t>.</w:t>
    </w:r>
    <w:r w:rsidR="00224CC6">
      <w:t>5</w:t>
    </w:r>
    <w:r w:rsidR="008942A0">
      <w:t>.2025</w:t>
    </w:r>
  </w:p>
  <w:p w14:paraId="298B0509" w14:textId="77777777" w:rsidR="004614C5" w:rsidRDefault="004614C5" w:rsidP="004614C5">
    <w:pPr>
      <w:pStyle w:val="Ytunnisteentyyli"/>
      <w:ind w:left="3912" w:firstLine="1304"/>
    </w:pPr>
    <w:r w:rsidRPr="004614C5">
      <w:t>Websivuston kehittäminen ND00CC04-3001</w:t>
    </w:r>
    <w:r w:rsidRPr="004614C5">
      <w:t xml:space="preserve"> </w:t>
    </w:r>
  </w:p>
  <w:p w14:paraId="6700A2E0" w14:textId="2B6066B2" w:rsidR="000E03CC" w:rsidRDefault="00B31634" w:rsidP="004614C5">
    <w:pPr>
      <w:pStyle w:val="Ytunnisteentyyli"/>
    </w:pPr>
    <w:r>
      <w:t>Laurea</w:t>
    </w:r>
    <w:r w:rsidR="00C3213D">
      <w:t xml:space="preserve"> </w:t>
    </w:r>
    <w:r>
      <w:t>ammattikorkeakoulu</w:t>
    </w:r>
    <w:r w:rsidR="7B88A939">
      <w:t xml:space="preserve"> </w:t>
    </w:r>
    <w:r>
      <w:tab/>
    </w:r>
    <w:r w:rsidR="003E3F06">
      <w:tab/>
    </w:r>
    <w:r w:rsidR="003E3F06">
      <w:tab/>
    </w:r>
    <w:r w:rsidR="00C3213D">
      <w:t xml:space="preserve">Lehtori </w:t>
    </w:r>
    <w:r w:rsidR="004614C5">
      <w:t>Jari Kovalainen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27AE"/>
    <w:multiLevelType w:val="hybridMultilevel"/>
    <w:tmpl w:val="A7B8D9F2"/>
    <w:lvl w:ilvl="0" w:tplc="5C664F74">
      <w:start w:val="2"/>
      <w:numFmt w:val="bullet"/>
      <w:lvlText w:val="-"/>
      <w:lvlJc w:val="left"/>
      <w:pPr>
        <w:ind w:left="1664" w:hanging="360"/>
      </w:pPr>
      <w:rPr>
        <w:rFonts w:ascii="Trebuchet MS" w:eastAsiaTheme="minorHAnsi" w:hAnsi="Trebuchet MS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155939E8"/>
    <w:multiLevelType w:val="hybridMultilevel"/>
    <w:tmpl w:val="4728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4DA5"/>
    <w:multiLevelType w:val="hybridMultilevel"/>
    <w:tmpl w:val="07C674C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8ED"/>
    <w:multiLevelType w:val="hybridMultilevel"/>
    <w:tmpl w:val="59C08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72A2F"/>
    <w:multiLevelType w:val="hybridMultilevel"/>
    <w:tmpl w:val="8DDA45BE"/>
    <w:lvl w:ilvl="0" w:tplc="040B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10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6412B"/>
    <w:multiLevelType w:val="hybridMultilevel"/>
    <w:tmpl w:val="B8B81C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12"/>
  </w:num>
  <w:num w:numId="2" w16cid:durableId="501118029">
    <w:abstractNumId w:val="3"/>
  </w:num>
  <w:num w:numId="3" w16cid:durableId="1801340915">
    <w:abstractNumId w:val="10"/>
  </w:num>
  <w:num w:numId="4" w16cid:durableId="1455828589">
    <w:abstractNumId w:val="6"/>
  </w:num>
  <w:num w:numId="5" w16cid:durableId="1864125264">
    <w:abstractNumId w:val="13"/>
  </w:num>
  <w:num w:numId="6" w16cid:durableId="333604780">
    <w:abstractNumId w:val="8"/>
  </w:num>
  <w:num w:numId="7" w16cid:durableId="1571424887">
    <w:abstractNumId w:val="4"/>
  </w:num>
  <w:num w:numId="8" w16cid:durableId="1373650764">
    <w:abstractNumId w:val="7"/>
  </w:num>
  <w:num w:numId="9" w16cid:durableId="298807857">
    <w:abstractNumId w:val="9"/>
  </w:num>
  <w:num w:numId="10" w16cid:durableId="2008826067">
    <w:abstractNumId w:val="0"/>
  </w:num>
  <w:num w:numId="11" w16cid:durableId="1759404094">
    <w:abstractNumId w:val="11"/>
  </w:num>
  <w:num w:numId="12" w16cid:durableId="2130392044">
    <w:abstractNumId w:val="2"/>
  </w:num>
  <w:num w:numId="13" w16cid:durableId="1580555567">
    <w:abstractNumId w:val="5"/>
  </w:num>
  <w:num w:numId="14" w16cid:durableId="140348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B"/>
    <w:rsid w:val="00000AAD"/>
    <w:rsid w:val="00000E4E"/>
    <w:rsid w:val="00001205"/>
    <w:rsid w:val="00001C86"/>
    <w:rsid w:val="000036E9"/>
    <w:rsid w:val="000038EB"/>
    <w:rsid w:val="00004544"/>
    <w:rsid w:val="00004AF4"/>
    <w:rsid w:val="00004EFC"/>
    <w:rsid w:val="000064BD"/>
    <w:rsid w:val="00006A18"/>
    <w:rsid w:val="000109F0"/>
    <w:rsid w:val="00012671"/>
    <w:rsid w:val="000129A1"/>
    <w:rsid w:val="00013053"/>
    <w:rsid w:val="000134A4"/>
    <w:rsid w:val="00014D16"/>
    <w:rsid w:val="000150F4"/>
    <w:rsid w:val="00016425"/>
    <w:rsid w:val="000167A3"/>
    <w:rsid w:val="00016A4A"/>
    <w:rsid w:val="0002038C"/>
    <w:rsid w:val="00021941"/>
    <w:rsid w:val="00021CCB"/>
    <w:rsid w:val="0002585A"/>
    <w:rsid w:val="00025D79"/>
    <w:rsid w:val="0002704F"/>
    <w:rsid w:val="000324BA"/>
    <w:rsid w:val="00032737"/>
    <w:rsid w:val="00033538"/>
    <w:rsid w:val="00036505"/>
    <w:rsid w:val="00045372"/>
    <w:rsid w:val="00045A4C"/>
    <w:rsid w:val="00045D52"/>
    <w:rsid w:val="000472F9"/>
    <w:rsid w:val="00051780"/>
    <w:rsid w:val="00051BE9"/>
    <w:rsid w:val="000533DB"/>
    <w:rsid w:val="00053B02"/>
    <w:rsid w:val="00053F97"/>
    <w:rsid w:val="0005444A"/>
    <w:rsid w:val="000570B3"/>
    <w:rsid w:val="00061161"/>
    <w:rsid w:val="00064317"/>
    <w:rsid w:val="00066EF8"/>
    <w:rsid w:val="00070C33"/>
    <w:rsid w:val="0007168F"/>
    <w:rsid w:val="00073259"/>
    <w:rsid w:val="00075CF6"/>
    <w:rsid w:val="00076225"/>
    <w:rsid w:val="00076A94"/>
    <w:rsid w:val="00077541"/>
    <w:rsid w:val="00082E37"/>
    <w:rsid w:val="00086D87"/>
    <w:rsid w:val="0009189E"/>
    <w:rsid w:val="00094950"/>
    <w:rsid w:val="000A2247"/>
    <w:rsid w:val="000A2D89"/>
    <w:rsid w:val="000A2DD6"/>
    <w:rsid w:val="000A373B"/>
    <w:rsid w:val="000A7468"/>
    <w:rsid w:val="000A7BBB"/>
    <w:rsid w:val="000C0F03"/>
    <w:rsid w:val="000C2F28"/>
    <w:rsid w:val="000C3B04"/>
    <w:rsid w:val="000C3D76"/>
    <w:rsid w:val="000C56C2"/>
    <w:rsid w:val="000C5F31"/>
    <w:rsid w:val="000C6BBD"/>
    <w:rsid w:val="000D1CF2"/>
    <w:rsid w:val="000D2AEE"/>
    <w:rsid w:val="000D3B14"/>
    <w:rsid w:val="000D3F95"/>
    <w:rsid w:val="000D6773"/>
    <w:rsid w:val="000D6DA5"/>
    <w:rsid w:val="000D77E2"/>
    <w:rsid w:val="000D7926"/>
    <w:rsid w:val="000E03CC"/>
    <w:rsid w:val="000E74A6"/>
    <w:rsid w:val="000E7DCE"/>
    <w:rsid w:val="000F0EFF"/>
    <w:rsid w:val="000F4235"/>
    <w:rsid w:val="000F4DBE"/>
    <w:rsid w:val="00100A82"/>
    <w:rsid w:val="0010351A"/>
    <w:rsid w:val="00104C61"/>
    <w:rsid w:val="00105A07"/>
    <w:rsid w:val="001115B3"/>
    <w:rsid w:val="00113F65"/>
    <w:rsid w:val="00115CD9"/>
    <w:rsid w:val="001215BF"/>
    <w:rsid w:val="001223CC"/>
    <w:rsid w:val="001308BF"/>
    <w:rsid w:val="001331ED"/>
    <w:rsid w:val="00134B76"/>
    <w:rsid w:val="0013675D"/>
    <w:rsid w:val="00137ED2"/>
    <w:rsid w:val="00142DEF"/>
    <w:rsid w:val="00143AC4"/>
    <w:rsid w:val="00145AF5"/>
    <w:rsid w:val="00147B3C"/>
    <w:rsid w:val="00152E48"/>
    <w:rsid w:val="00153A4D"/>
    <w:rsid w:val="00154028"/>
    <w:rsid w:val="00154BC8"/>
    <w:rsid w:val="00156306"/>
    <w:rsid w:val="00160CE4"/>
    <w:rsid w:val="00161C50"/>
    <w:rsid w:val="00164E51"/>
    <w:rsid w:val="00164FEA"/>
    <w:rsid w:val="001652A8"/>
    <w:rsid w:val="0016591E"/>
    <w:rsid w:val="001667A2"/>
    <w:rsid w:val="00170B8A"/>
    <w:rsid w:val="001730AC"/>
    <w:rsid w:val="00173CC8"/>
    <w:rsid w:val="00176027"/>
    <w:rsid w:val="00180DB4"/>
    <w:rsid w:val="00182638"/>
    <w:rsid w:val="00184748"/>
    <w:rsid w:val="00185E50"/>
    <w:rsid w:val="00186915"/>
    <w:rsid w:val="00191651"/>
    <w:rsid w:val="0019186D"/>
    <w:rsid w:val="00193307"/>
    <w:rsid w:val="001950E8"/>
    <w:rsid w:val="00196B20"/>
    <w:rsid w:val="00196EF0"/>
    <w:rsid w:val="001975A7"/>
    <w:rsid w:val="001A1A7F"/>
    <w:rsid w:val="001A6BFB"/>
    <w:rsid w:val="001A7A65"/>
    <w:rsid w:val="001B13D8"/>
    <w:rsid w:val="001B36A6"/>
    <w:rsid w:val="001B6685"/>
    <w:rsid w:val="001B768B"/>
    <w:rsid w:val="001C048E"/>
    <w:rsid w:val="001C2421"/>
    <w:rsid w:val="001C3B7C"/>
    <w:rsid w:val="001C6762"/>
    <w:rsid w:val="001C729E"/>
    <w:rsid w:val="001C7819"/>
    <w:rsid w:val="001D05DB"/>
    <w:rsid w:val="001D0F42"/>
    <w:rsid w:val="001D2770"/>
    <w:rsid w:val="001D28E6"/>
    <w:rsid w:val="001D3779"/>
    <w:rsid w:val="001D3D58"/>
    <w:rsid w:val="001D6135"/>
    <w:rsid w:val="001D7080"/>
    <w:rsid w:val="001D715A"/>
    <w:rsid w:val="001D7957"/>
    <w:rsid w:val="001D7AB4"/>
    <w:rsid w:val="001E0537"/>
    <w:rsid w:val="001E31CD"/>
    <w:rsid w:val="001E5DF7"/>
    <w:rsid w:val="001E63FF"/>
    <w:rsid w:val="001E6851"/>
    <w:rsid w:val="001F0972"/>
    <w:rsid w:val="001F116B"/>
    <w:rsid w:val="001F2A47"/>
    <w:rsid w:val="001F39CA"/>
    <w:rsid w:val="001F45B7"/>
    <w:rsid w:val="001F7BFD"/>
    <w:rsid w:val="00202818"/>
    <w:rsid w:val="00202D07"/>
    <w:rsid w:val="0020432D"/>
    <w:rsid w:val="00206786"/>
    <w:rsid w:val="00210050"/>
    <w:rsid w:val="00211D53"/>
    <w:rsid w:val="00211EA5"/>
    <w:rsid w:val="0021224B"/>
    <w:rsid w:val="00213D3A"/>
    <w:rsid w:val="00213EA9"/>
    <w:rsid w:val="00217E1F"/>
    <w:rsid w:val="002215B3"/>
    <w:rsid w:val="00221BB7"/>
    <w:rsid w:val="0022208D"/>
    <w:rsid w:val="00223AAD"/>
    <w:rsid w:val="00223B2B"/>
    <w:rsid w:val="00223F42"/>
    <w:rsid w:val="00223FD8"/>
    <w:rsid w:val="00224CC6"/>
    <w:rsid w:val="00225469"/>
    <w:rsid w:val="00225EA1"/>
    <w:rsid w:val="00226C01"/>
    <w:rsid w:val="00226D9A"/>
    <w:rsid w:val="00227C4F"/>
    <w:rsid w:val="00230CCD"/>
    <w:rsid w:val="00230F49"/>
    <w:rsid w:val="002311B8"/>
    <w:rsid w:val="00231860"/>
    <w:rsid w:val="00237787"/>
    <w:rsid w:val="002424CD"/>
    <w:rsid w:val="0024335D"/>
    <w:rsid w:val="00247F34"/>
    <w:rsid w:val="00250163"/>
    <w:rsid w:val="00252C14"/>
    <w:rsid w:val="00252F33"/>
    <w:rsid w:val="00255CD4"/>
    <w:rsid w:val="00256C38"/>
    <w:rsid w:val="00257898"/>
    <w:rsid w:val="00257F07"/>
    <w:rsid w:val="0026007B"/>
    <w:rsid w:val="00260E4E"/>
    <w:rsid w:val="002639A3"/>
    <w:rsid w:val="00263A21"/>
    <w:rsid w:val="00264AF7"/>
    <w:rsid w:val="0026541D"/>
    <w:rsid w:val="002674E8"/>
    <w:rsid w:val="00270C7D"/>
    <w:rsid w:val="00275C9B"/>
    <w:rsid w:val="00277D0A"/>
    <w:rsid w:val="00281AB5"/>
    <w:rsid w:val="00282C80"/>
    <w:rsid w:val="00283D80"/>
    <w:rsid w:val="00284267"/>
    <w:rsid w:val="0028554B"/>
    <w:rsid w:val="00286A5D"/>
    <w:rsid w:val="00287799"/>
    <w:rsid w:val="00290754"/>
    <w:rsid w:val="0029499B"/>
    <w:rsid w:val="00295B0A"/>
    <w:rsid w:val="00295F90"/>
    <w:rsid w:val="00297F9D"/>
    <w:rsid w:val="002A213B"/>
    <w:rsid w:val="002A34AF"/>
    <w:rsid w:val="002A34B9"/>
    <w:rsid w:val="002A472E"/>
    <w:rsid w:val="002A5017"/>
    <w:rsid w:val="002B2AB2"/>
    <w:rsid w:val="002B4D00"/>
    <w:rsid w:val="002B78B2"/>
    <w:rsid w:val="002C3E42"/>
    <w:rsid w:val="002C3FB0"/>
    <w:rsid w:val="002C7398"/>
    <w:rsid w:val="002D02C1"/>
    <w:rsid w:val="002D73C8"/>
    <w:rsid w:val="002E1817"/>
    <w:rsid w:val="002E4637"/>
    <w:rsid w:val="002E5CFC"/>
    <w:rsid w:val="002E6132"/>
    <w:rsid w:val="002E62B7"/>
    <w:rsid w:val="002F1046"/>
    <w:rsid w:val="002F2E5B"/>
    <w:rsid w:val="002F3191"/>
    <w:rsid w:val="002F48D1"/>
    <w:rsid w:val="002F506E"/>
    <w:rsid w:val="003008A5"/>
    <w:rsid w:val="003008CC"/>
    <w:rsid w:val="00301AA4"/>
    <w:rsid w:val="00302587"/>
    <w:rsid w:val="0030441C"/>
    <w:rsid w:val="0030592E"/>
    <w:rsid w:val="00311465"/>
    <w:rsid w:val="00312826"/>
    <w:rsid w:val="0031315B"/>
    <w:rsid w:val="003138FB"/>
    <w:rsid w:val="0032076A"/>
    <w:rsid w:val="00322929"/>
    <w:rsid w:val="00333525"/>
    <w:rsid w:val="00334211"/>
    <w:rsid w:val="003349CD"/>
    <w:rsid w:val="00337D8C"/>
    <w:rsid w:val="0034083B"/>
    <w:rsid w:val="00341875"/>
    <w:rsid w:val="00346301"/>
    <w:rsid w:val="00347D6D"/>
    <w:rsid w:val="00350DAC"/>
    <w:rsid w:val="00351DCB"/>
    <w:rsid w:val="003527ED"/>
    <w:rsid w:val="00352884"/>
    <w:rsid w:val="00353556"/>
    <w:rsid w:val="0035530E"/>
    <w:rsid w:val="00355533"/>
    <w:rsid w:val="00360591"/>
    <w:rsid w:val="00361699"/>
    <w:rsid w:val="00362695"/>
    <w:rsid w:val="0036718A"/>
    <w:rsid w:val="00367989"/>
    <w:rsid w:val="00367BF4"/>
    <w:rsid w:val="003713EF"/>
    <w:rsid w:val="00373BAB"/>
    <w:rsid w:val="00377428"/>
    <w:rsid w:val="003828F6"/>
    <w:rsid w:val="00383102"/>
    <w:rsid w:val="00391334"/>
    <w:rsid w:val="0039244F"/>
    <w:rsid w:val="0039354E"/>
    <w:rsid w:val="00395F98"/>
    <w:rsid w:val="003970A4"/>
    <w:rsid w:val="003A2FB2"/>
    <w:rsid w:val="003A4BD6"/>
    <w:rsid w:val="003A58BB"/>
    <w:rsid w:val="003A5FD6"/>
    <w:rsid w:val="003A6856"/>
    <w:rsid w:val="003A6E12"/>
    <w:rsid w:val="003B116D"/>
    <w:rsid w:val="003B1E1C"/>
    <w:rsid w:val="003B20CD"/>
    <w:rsid w:val="003B3520"/>
    <w:rsid w:val="003B3B0B"/>
    <w:rsid w:val="003B56F7"/>
    <w:rsid w:val="003B759D"/>
    <w:rsid w:val="003C1EFA"/>
    <w:rsid w:val="003D370E"/>
    <w:rsid w:val="003D77BE"/>
    <w:rsid w:val="003E2D20"/>
    <w:rsid w:val="003E3A7C"/>
    <w:rsid w:val="003E3DD8"/>
    <w:rsid w:val="003E3F06"/>
    <w:rsid w:val="003E54E1"/>
    <w:rsid w:val="003E73F2"/>
    <w:rsid w:val="003F1724"/>
    <w:rsid w:val="003F49F0"/>
    <w:rsid w:val="003F5A44"/>
    <w:rsid w:val="003F6488"/>
    <w:rsid w:val="00403267"/>
    <w:rsid w:val="004054CF"/>
    <w:rsid w:val="00405E4E"/>
    <w:rsid w:val="004073FC"/>
    <w:rsid w:val="00410B7D"/>
    <w:rsid w:val="00412401"/>
    <w:rsid w:val="00413293"/>
    <w:rsid w:val="00414D94"/>
    <w:rsid w:val="00415D67"/>
    <w:rsid w:val="00416B2F"/>
    <w:rsid w:val="00423D66"/>
    <w:rsid w:val="00427D4C"/>
    <w:rsid w:val="00432406"/>
    <w:rsid w:val="00432577"/>
    <w:rsid w:val="0043368F"/>
    <w:rsid w:val="004376A9"/>
    <w:rsid w:val="00441004"/>
    <w:rsid w:val="00441738"/>
    <w:rsid w:val="004417BF"/>
    <w:rsid w:val="00442E03"/>
    <w:rsid w:val="004455AD"/>
    <w:rsid w:val="00445BEE"/>
    <w:rsid w:val="0045370B"/>
    <w:rsid w:val="00455FC0"/>
    <w:rsid w:val="00456B58"/>
    <w:rsid w:val="00456BB1"/>
    <w:rsid w:val="004614C5"/>
    <w:rsid w:val="00463A21"/>
    <w:rsid w:val="00464FCD"/>
    <w:rsid w:val="0046649F"/>
    <w:rsid w:val="0047006A"/>
    <w:rsid w:val="00471DD4"/>
    <w:rsid w:val="00472114"/>
    <w:rsid w:val="00472136"/>
    <w:rsid w:val="00473741"/>
    <w:rsid w:val="00473786"/>
    <w:rsid w:val="004753BD"/>
    <w:rsid w:val="0047592F"/>
    <w:rsid w:val="00480FBF"/>
    <w:rsid w:val="004812D3"/>
    <w:rsid w:val="00481B07"/>
    <w:rsid w:val="00483F5E"/>
    <w:rsid w:val="004866A7"/>
    <w:rsid w:val="00486DA7"/>
    <w:rsid w:val="00491CF1"/>
    <w:rsid w:val="004931C0"/>
    <w:rsid w:val="004944F7"/>
    <w:rsid w:val="004968E8"/>
    <w:rsid w:val="004970A7"/>
    <w:rsid w:val="004A1E5E"/>
    <w:rsid w:val="004A2E9D"/>
    <w:rsid w:val="004A35F0"/>
    <w:rsid w:val="004A4822"/>
    <w:rsid w:val="004A6838"/>
    <w:rsid w:val="004A7D2F"/>
    <w:rsid w:val="004B094A"/>
    <w:rsid w:val="004B1DA0"/>
    <w:rsid w:val="004B2B8C"/>
    <w:rsid w:val="004B311E"/>
    <w:rsid w:val="004B4BA5"/>
    <w:rsid w:val="004B72AC"/>
    <w:rsid w:val="004B7950"/>
    <w:rsid w:val="004C04A2"/>
    <w:rsid w:val="004C06A2"/>
    <w:rsid w:val="004C25C8"/>
    <w:rsid w:val="004C4081"/>
    <w:rsid w:val="004C617D"/>
    <w:rsid w:val="004D040E"/>
    <w:rsid w:val="004D0FF6"/>
    <w:rsid w:val="004D1FD6"/>
    <w:rsid w:val="004D4825"/>
    <w:rsid w:val="004E06D6"/>
    <w:rsid w:val="004E0CD3"/>
    <w:rsid w:val="004E1DED"/>
    <w:rsid w:val="004E4E06"/>
    <w:rsid w:val="004E58B5"/>
    <w:rsid w:val="004F1412"/>
    <w:rsid w:val="004F5B4E"/>
    <w:rsid w:val="00501B75"/>
    <w:rsid w:val="00504FB0"/>
    <w:rsid w:val="00505083"/>
    <w:rsid w:val="00505DD7"/>
    <w:rsid w:val="005101DC"/>
    <w:rsid w:val="00514405"/>
    <w:rsid w:val="005149AB"/>
    <w:rsid w:val="00514DC4"/>
    <w:rsid w:val="00515B95"/>
    <w:rsid w:val="005166D6"/>
    <w:rsid w:val="005170FD"/>
    <w:rsid w:val="00517961"/>
    <w:rsid w:val="005221B4"/>
    <w:rsid w:val="005232B0"/>
    <w:rsid w:val="00525D76"/>
    <w:rsid w:val="00527094"/>
    <w:rsid w:val="005272DF"/>
    <w:rsid w:val="0052768D"/>
    <w:rsid w:val="0053023C"/>
    <w:rsid w:val="00531555"/>
    <w:rsid w:val="005357E8"/>
    <w:rsid w:val="0053627F"/>
    <w:rsid w:val="0053756A"/>
    <w:rsid w:val="00537C1A"/>
    <w:rsid w:val="00537C3A"/>
    <w:rsid w:val="0054110C"/>
    <w:rsid w:val="00541D81"/>
    <w:rsid w:val="00542B3D"/>
    <w:rsid w:val="00544ADD"/>
    <w:rsid w:val="00545967"/>
    <w:rsid w:val="00546035"/>
    <w:rsid w:val="005541F0"/>
    <w:rsid w:val="005559E1"/>
    <w:rsid w:val="0056139D"/>
    <w:rsid w:val="00563F4C"/>
    <w:rsid w:val="00565A96"/>
    <w:rsid w:val="00565B31"/>
    <w:rsid w:val="00566A60"/>
    <w:rsid w:val="00571826"/>
    <w:rsid w:val="00571985"/>
    <w:rsid w:val="00573D5C"/>
    <w:rsid w:val="00574A54"/>
    <w:rsid w:val="00575ACA"/>
    <w:rsid w:val="005813D6"/>
    <w:rsid w:val="0058287C"/>
    <w:rsid w:val="0058400A"/>
    <w:rsid w:val="00584BEF"/>
    <w:rsid w:val="00590A09"/>
    <w:rsid w:val="00590CB5"/>
    <w:rsid w:val="00590E4F"/>
    <w:rsid w:val="00591036"/>
    <w:rsid w:val="0059453E"/>
    <w:rsid w:val="00594611"/>
    <w:rsid w:val="00594944"/>
    <w:rsid w:val="00595959"/>
    <w:rsid w:val="00596114"/>
    <w:rsid w:val="005A2772"/>
    <w:rsid w:val="005A41F9"/>
    <w:rsid w:val="005B0E0E"/>
    <w:rsid w:val="005B10D0"/>
    <w:rsid w:val="005B1911"/>
    <w:rsid w:val="005B4B49"/>
    <w:rsid w:val="005B538A"/>
    <w:rsid w:val="005B6003"/>
    <w:rsid w:val="005B6080"/>
    <w:rsid w:val="005B7C80"/>
    <w:rsid w:val="005C17D7"/>
    <w:rsid w:val="005C29B2"/>
    <w:rsid w:val="005C408C"/>
    <w:rsid w:val="005C457B"/>
    <w:rsid w:val="005C59DD"/>
    <w:rsid w:val="005C5C26"/>
    <w:rsid w:val="005D21D7"/>
    <w:rsid w:val="005D2D28"/>
    <w:rsid w:val="005D444D"/>
    <w:rsid w:val="005E29F3"/>
    <w:rsid w:val="005E3DB5"/>
    <w:rsid w:val="005F0B00"/>
    <w:rsid w:val="005F2DB6"/>
    <w:rsid w:val="005F2DBB"/>
    <w:rsid w:val="005F5635"/>
    <w:rsid w:val="005F69F2"/>
    <w:rsid w:val="0060029A"/>
    <w:rsid w:val="0060295C"/>
    <w:rsid w:val="00602C79"/>
    <w:rsid w:val="00602E12"/>
    <w:rsid w:val="00607928"/>
    <w:rsid w:val="00614D24"/>
    <w:rsid w:val="00617208"/>
    <w:rsid w:val="00617403"/>
    <w:rsid w:val="006204F6"/>
    <w:rsid w:val="00621687"/>
    <w:rsid w:val="00625A90"/>
    <w:rsid w:val="00626A7C"/>
    <w:rsid w:val="006274A0"/>
    <w:rsid w:val="00631402"/>
    <w:rsid w:val="00633660"/>
    <w:rsid w:val="006352EC"/>
    <w:rsid w:val="006354C3"/>
    <w:rsid w:val="00635B83"/>
    <w:rsid w:val="00640D16"/>
    <w:rsid w:val="00642352"/>
    <w:rsid w:val="00643F63"/>
    <w:rsid w:val="00645E81"/>
    <w:rsid w:val="006506AD"/>
    <w:rsid w:val="00651BA6"/>
    <w:rsid w:val="00651E6C"/>
    <w:rsid w:val="00653245"/>
    <w:rsid w:val="00653997"/>
    <w:rsid w:val="00655342"/>
    <w:rsid w:val="00656D0B"/>
    <w:rsid w:val="0066365E"/>
    <w:rsid w:val="00664261"/>
    <w:rsid w:val="0066497E"/>
    <w:rsid w:val="00666800"/>
    <w:rsid w:val="00666FBF"/>
    <w:rsid w:val="00672A7A"/>
    <w:rsid w:val="0067438C"/>
    <w:rsid w:val="00677C67"/>
    <w:rsid w:val="0068107E"/>
    <w:rsid w:val="006815DB"/>
    <w:rsid w:val="006844B2"/>
    <w:rsid w:val="006844F6"/>
    <w:rsid w:val="0068551F"/>
    <w:rsid w:val="00687D67"/>
    <w:rsid w:val="0069143B"/>
    <w:rsid w:val="0069337C"/>
    <w:rsid w:val="00694F96"/>
    <w:rsid w:val="0069700C"/>
    <w:rsid w:val="006975D4"/>
    <w:rsid w:val="00697AA8"/>
    <w:rsid w:val="006A04F2"/>
    <w:rsid w:val="006A0E03"/>
    <w:rsid w:val="006A0F1E"/>
    <w:rsid w:val="006A1F37"/>
    <w:rsid w:val="006A245D"/>
    <w:rsid w:val="006A4406"/>
    <w:rsid w:val="006A4A8C"/>
    <w:rsid w:val="006A64F4"/>
    <w:rsid w:val="006B0CDD"/>
    <w:rsid w:val="006B1F1E"/>
    <w:rsid w:val="006B23FC"/>
    <w:rsid w:val="006B4021"/>
    <w:rsid w:val="006B4072"/>
    <w:rsid w:val="006B5B7D"/>
    <w:rsid w:val="006C00D9"/>
    <w:rsid w:val="006C124E"/>
    <w:rsid w:val="006C696E"/>
    <w:rsid w:val="006C7940"/>
    <w:rsid w:val="006D077E"/>
    <w:rsid w:val="006D220C"/>
    <w:rsid w:val="006D2D23"/>
    <w:rsid w:val="006D31F9"/>
    <w:rsid w:val="006D55C7"/>
    <w:rsid w:val="006D75F6"/>
    <w:rsid w:val="006E03EE"/>
    <w:rsid w:val="006E071E"/>
    <w:rsid w:val="006E0919"/>
    <w:rsid w:val="006E2C11"/>
    <w:rsid w:val="006E32AB"/>
    <w:rsid w:val="006E38D6"/>
    <w:rsid w:val="006E3F38"/>
    <w:rsid w:val="006E43B3"/>
    <w:rsid w:val="006E7B41"/>
    <w:rsid w:val="006F05BE"/>
    <w:rsid w:val="006F31DB"/>
    <w:rsid w:val="006F37A0"/>
    <w:rsid w:val="006F412E"/>
    <w:rsid w:val="006F4DE7"/>
    <w:rsid w:val="006F6905"/>
    <w:rsid w:val="006F754B"/>
    <w:rsid w:val="00701305"/>
    <w:rsid w:val="007015FE"/>
    <w:rsid w:val="00703060"/>
    <w:rsid w:val="00703F19"/>
    <w:rsid w:val="007051C4"/>
    <w:rsid w:val="0070660D"/>
    <w:rsid w:val="0071090A"/>
    <w:rsid w:val="00713C0D"/>
    <w:rsid w:val="00714C8E"/>
    <w:rsid w:val="00716FAB"/>
    <w:rsid w:val="0071786A"/>
    <w:rsid w:val="00721873"/>
    <w:rsid w:val="00721CE9"/>
    <w:rsid w:val="0072362E"/>
    <w:rsid w:val="0072571E"/>
    <w:rsid w:val="00726107"/>
    <w:rsid w:val="0072733F"/>
    <w:rsid w:val="007276E7"/>
    <w:rsid w:val="0073171C"/>
    <w:rsid w:val="007336F3"/>
    <w:rsid w:val="007354F5"/>
    <w:rsid w:val="00735AB5"/>
    <w:rsid w:val="007362D3"/>
    <w:rsid w:val="00737DE8"/>
    <w:rsid w:val="00741EE0"/>
    <w:rsid w:val="00744408"/>
    <w:rsid w:val="007450F9"/>
    <w:rsid w:val="00746787"/>
    <w:rsid w:val="007508AC"/>
    <w:rsid w:val="00751A84"/>
    <w:rsid w:val="00756A68"/>
    <w:rsid w:val="00757F8E"/>
    <w:rsid w:val="0076162F"/>
    <w:rsid w:val="00763057"/>
    <w:rsid w:val="00767778"/>
    <w:rsid w:val="00770995"/>
    <w:rsid w:val="00770F17"/>
    <w:rsid w:val="00773671"/>
    <w:rsid w:val="00773C12"/>
    <w:rsid w:val="00774C5E"/>
    <w:rsid w:val="00780513"/>
    <w:rsid w:val="0078071B"/>
    <w:rsid w:val="00782BD8"/>
    <w:rsid w:val="00785225"/>
    <w:rsid w:val="00786982"/>
    <w:rsid w:val="0079075E"/>
    <w:rsid w:val="00790D82"/>
    <w:rsid w:val="00791942"/>
    <w:rsid w:val="00791A26"/>
    <w:rsid w:val="00793C04"/>
    <w:rsid w:val="00795218"/>
    <w:rsid w:val="00795DAF"/>
    <w:rsid w:val="0079610A"/>
    <w:rsid w:val="00796D15"/>
    <w:rsid w:val="007979FF"/>
    <w:rsid w:val="007A05E2"/>
    <w:rsid w:val="007A216C"/>
    <w:rsid w:val="007A57AB"/>
    <w:rsid w:val="007A6971"/>
    <w:rsid w:val="007A72A2"/>
    <w:rsid w:val="007B17E4"/>
    <w:rsid w:val="007B667B"/>
    <w:rsid w:val="007B6FD3"/>
    <w:rsid w:val="007C0278"/>
    <w:rsid w:val="007C15D8"/>
    <w:rsid w:val="007C26E4"/>
    <w:rsid w:val="007C2700"/>
    <w:rsid w:val="007C335D"/>
    <w:rsid w:val="007C43AC"/>
    <w:rsid w:val="007C4B87"/>
    <w:rsid w:val="007C65C1"/>
    <w:rsid w:val="007D1431"/>
    <w:rsid w:val="007D34E5"/>
    <w:rsid w:val="007D53F0"/>
    <w:rsid w:val="007D68FB"/>
    <w:rsid w:val="007E4E8A"/>
    <w:rsid w:val="007E670F"/>
    <w:rsid w:val="007F1C5B"/>
    <w:rsid w:val="007F34C5"/>
    <w:rsid w:val="007F41E2"/>
    <w:rsid w:val="007F77B8"/>
    <w:rsid w:val="00801095"/>
    <w:rsid w:val="008014D8"/>
    <w:rsid w:val="0080328D"/>
    <w:rsid w:val="008079C4"/>
    <w:rsid w:val="008109FE"/>
    <w:rsid w:val="00810EEE"/>
    <w:rsid w:val="00811051"/>
    <w:rsid w:val="00812C8A"/>
    <w:rsid w:val="00814B01"/>
    <w:rsid w:val="00814B16"/>
    <w:rsid w:val="00821A37"/>
    <w:rsid w:val="00824C16"/>
    <w:rsid w:val="00830EBD"/>
    <w:rsid w:val="00834335"/>
    <w:rsid w:val="00834D33"/>
    <w:rsid w:val="00835499"/>
    <w:rsid w:val="0083597E"/>
    <w:rsid w:val="00836A48"/>
    <w:rsid w:val="00837D4B"/>
    <w:rsid w:val="00845C27"/>
    <w:rsid w:val="00845D30"/>
    <w:rsid w:val="00846162"/>
    <w:rsid w:val="00846C58"/>
    <w:rsid w:val="00847359"/>
    <w:rsid w:val="00852768"/>
    <w:rsid w:val="00852987"/>
    <w:rsid w:val="0085385A"/>
    <w:rsid w:val="00853940"/>
    <w:rsid w:val="00853A54"/>
    <w:rsid w:val="00853E0C"/>
    <w:rsid w:val="0085506B"/>
    <w:rsid w:val="00857F85"/>
    <w:rsid w:val="008604B7"/>
    <w:rsid w:val="00861F84"/>
    <w:rsid w:val="008655D7"/>
    <w:rsid w:val="00867D07"/>
    <w:rsid w:val="008702F8"/>
    <w:rsid w:val="00873F37"/>
    <w:rsid w:val="008758B1"/>
    <w:rsid w:val="00882779"/>
    <w:rsid w:val="00885203"/>
    <w:rsid w:val="00885954"/>
    <w:rsid w:val="00887243"/>
    <w:rsid w:val="00892364"/>
    <w:rsid w:val="0089258C"/>
    <w:rsid w:val="008933A5"/>
    <w:rsid w:val="00893C31"/>
    <w:rsid w:val="008942A0"/>
    <w:rsid w:val="00894F99"/>
    <w:rsid w:val="00897124"/>
    <w:rsid w:val="008971AE"/>
    <w:rsid w:val="00897AB1"/>
    <w:rsid w:val="008B3C35"/>
    <w:rsid w:val="008B7C85"/>
    <w:rsid w:val="008C07A7"/>
    <w:rsid w:val="008C421F"/>
    <w:rsid w:val="008C4FE6"/>
    <w:rsid w:val="008C5253"/>
    <w:rsid w:val="008C622C"/>
    <w:rsid w:val="008C6DE5"/>
    <w:rsid w:val="008D3BEC"/>
    <w:rsid w:val="008D5C3D"/>
    <w:rsid w:val="008D63E3"/>
    <w:rsid w:val="008E2EAD"/>
    <w:rsid w:val="008E2EE7"/>
    <w:rsid w:val="008E48F8"/>
    <w:rsid w:val="008E4942"/>
    <w:rsid w:val="008E6802"/>
    <w:rsid w:val="008F1762"/>
    <w:rsid w:val="008F3B67"/>
    <w:rsid w:val="008F4773"/>
    <w:rsid w:val="00900913"/>
    <w:rsid w:val="009023EC"/>
    <w:rsid w:val="0090514D"/>
    <w:rsid w:val="00906BEA"/>
    <w:rsid w:val="00907C76"/>
    <w:rsid w:val="009114FB"/>
    <w:rsid w:val="00911738"/>
    <w:rsid w:val="009122A4"/>
    <w:rsid w:val="00913A7F"/>
    <w:rsid w:val="00913A81"/>
    <w:rsid w:val="00913FB4"/>
    <w:rsid w:val="0091474E"/>
    <w:rsid w:val="00917226"/>
    <w:rsid w:val="00917915"/>
    <w:rsid w:val="00920011"/>
    <w:rsid w:val="00920471"/>
    <w:rsid w:val="0092294E"/>
    <w:rsid w:val="00925746"/>
    <w:rsid w:val="0093386E"/>
    <w:rsid w:val="0093441A"/>
    <w:rsid w:val="0093535F"/>
    <w:rsid w:val="00937A61"/>
    <w:rsid w:val="00940261"/>
    <w:rsid w:val="00940DAF"/>
    <w:rsid w:val="00943B0A"/>
    <w:rsid w:val="00947192"/>
    <w:rsid w:val="0095681E"/>
    <w:rsid w:val="00962008"/>
    <w:rsid w:val="00962058"/>
    <w:rsid w:val="009641B6"/>
    <w:rsid w:val="00964758"/>
    <w:rsid w:val="00966FA4"/>
    <w:rsid w:val="00967DB7"/>
    <w:rsid w:val="0097409A"/>
    <w:rsid w:val="00977975"/>
    <w:rsid w:val="009819D6"/>
    <w:rsid w:val="00984FDC"/>
    <w:rsid w:val="00986CB5"/>
    <w:rsid w:val="00986DC1"/>
    <w:rsid w:val="009900E2"/>
    <w:rsid w:val="0099183E"/>
    <w:rsid w:val="009919AA"/>
    <w:rsid w:val="00994720"/>
    <w:rsid w:val="009964E3"/>
    <w:rsid w:val="009B32AF"/>
    <w:rsid w:val="009B3876"/>
    <w:rsid w:val="009B4BF6"/>
    <w:rsid w:val="009B5E45"/>
    <w:rsid w:val="009B60CE"/>
    <w:rsid w:val="009B6587"/>
    <w:rsid w:val="009B6DD8"/>
    <w:rsid w:val="009B77FD"/>
    <w:rsid w:val="009C0E45"/>
    <w:rsid w:val="009C127C"/>
    <w:rsid w:val="009C1DB7"/>
    <w:rsid w:val="009C405A"/>
    <w:rsid w:val="009C6838"/>
    <w:rsid w:val="009D2425"/>
    <w:rsid w:val="009D3062"/>
    <w:rsid w:val="009D7E41"/>
    <w:rsid w:val="009E3EB4"/>
    <w:rsid w:val="009E453C"/>
    <w:rsid w:val="009E7297"/>
    <w:rsid w:val="009E7FB5"/>
    <w:rsid w:val="009F59AB"/>
    <w:rsid w:val="00A00838"/>
    <w:rsid w:val="00A01938"/>
    <w:rsid w:val="00A02CA6"/>
    <w:rsid w:val="00A046B8"/>
    <w:rsid w:val="00A04E03"/>
    <w:rsid w:val="00A051F7"/>
    <w:rsid w:val="00A05625"/>
    <w:rsid w:val="00A05F9F"/>
    <w:rsid w:val="00A068C0"/>
    <w:rsid w:val="00A1516B"/>
    <w:rsid w:val="00A15971"/>
    <w:rsid w:val="00A16072"/>
    <w:rsid w:val="00A1647A"/>
    <w:rsid w:val="00A164E8"/>
    <w:rsid w:val="00A16512"/>
    <w:rsid w:val="00A204B7"/>
    <w:rsid w:val="00A23019"/>
    <w:rsid w:val="00A235BF"/>
    <w:rsid w:val="00A23D61"/>
    <w:rsid w:val="00A24BD1"/>
    <w:rsid w:val="00A33652"/>
    <w:rsid w:val="00A33AE0"/>
    <w:rsid w:val="00A3479E"/>
    <w:rsid w:val="00A3577B"/>
    <w:rsid w:val="00A41EAA"/>
    <w:rsid w:val="00A42086"/>
    <w:rsid w:val="00A43EB1"/>
    <w:rsid w:val="00A463AB"/>
    <w:rsid w:val="00A47529"/>
    <w:rsid w:val="00A52CB1"/>
    <w:rsid w:val="00A5399A"/>
    <w:rsid w:val="00A53A2B"/>
    <w:rsid w:val="00A60341"/>
    <w:rsid w:val="00A64CE0"/>
    <w:rsid w:val="00A669D3"/>
    <w:rsid w:val="00A6782A"/>
    <w:rsid w:val="00A7445A"/>
    <w:rsid w:val="00A763B3"/>
    <w:rsid w:val="00A77DE4"/>
    <w:rsid w:val="00A822B2"/>
    <w:rsid w:val="00A905C0"/>
    <w:rsid w:val="00A9138C"/>
    <w:rsid w:val="00A91E86"/>
    <w:rsid w:val="00A967C2"/>
    <w:rsid w:val="00A9691D"/>
    <w:rsid w:val="00A96A91"/>
    <w:rsid w:val="00AA2FFF"/>
    <w:rsid w:val="00AA5037"/>
    <w:rsid w:val="00AB0C3B"/>
    <w:rsid w:val="00AB4AA2"/>
    <w:rsid w:val="00AB4FE8"/>
    <w:rsid w:val="00AB656B"/>
    <w:rsid w:val="00AB6C72"/>
    <w:rsid w:val="00AC09E3"/>
    <w:rsid w:val="00AC47AD"/>
    <w:rsid w:val="00AC7EEA"/>
    <w:rsid w:val="00AD0A70"/>
    <w:rsid w:val="00AD164A"/>
    <w:rsid w:val="00AD41B6"/>
    <w:rsid w:val="00AD63EF"/>
    <w:rsid w:val="00AD7FA2"/>
    <w:rsid w:val="00AE2DCA"/>
    <w:rsid w:val="00AE2FBC"/>
    <w:rsid w:val="00AE6B21"/>
    <w:rsid w:val="00AF1227"/>
    <w:rsid w:val="00AF3E85"/>
    <w:rsid w:val="00AF61ED"/>
    <w:rsid w:val="00AF6517"/>
    <w:rsid w:val="00AF6540"/>
    <w:rsid w:val="00AF7E2A"/>
    <w:rsid w:val="00B0261D"/>
    <w:rsid w:val="00B03819"/>
    <w:rsid w:val="00B04EB7"/>
    <w:rsid w:val="00B14EE8"/>
    <w:rsid w:val="00B179ED"/>
    <w:rsid w:val="00B17EDA"/>
    <w:rsid w:val="00B21F5B"/>
    <w:rsid w:val="00B22F6D"/>
    <w:rsid w:val="00B25378"/>
    <w:rsid w:val="00B26075"/>
    <w:rsid w:val="00B26B01"/>
    <w:rsid w:val="00B27964"/>
    <w:rsid w:val="00B31634"/>
    <w:rsid w:val="00B3191E"/>
    <w:rsid w:val="00B34F41"/>
    <w:rsid w:val="00B424D0"/>
    <w:rsid w:val="00B42C21"/>
    <w:rsid w:val="00B45441"/>
    <w:rsid w:val="00B45A21"/>
    <w:rsid w:val="00B45C88"/>
    <w:rsid w:val="00B52DC8"/>
    <w:rsid w:val="00B53A0A"/>
    <w:rsid w:val="00B53B0B"/>
    <w:rsid w:val="00B53EF8"/>
    <w:rsid w:val="00B561B7"/>
    <w:rsid w:val="00B57632"/>
    <w:rsid w:val="00B57801"/>
    <w:rsid w:val="00B57C60"/>
    <w:rsid w:val="00B61693"/>
    <w:rsid w:val="00B62D2D"/>
    <w:rsid w:val="00B64415"/>
    <w:rsid w:val="00B67E40"/>
    <w:rsid w:val="00B70F84"/>
    <w:rsid w:val="00B7384D"/>
    <w:rsid w:val="00B75F5A"/>
    <w:rsid w:val="00B76370"/>
    <w:rsid w:val="00B7649B"/>
    <w:rsid w:val="00B77CC7"/>
    <w:rsid w:val="00B80779"/>
    <w:rsid w:val="00B83B06"/>
    <w:rsid w:val="00B848C2"/>
    <w:rsid w:val="00B850FC"/>
    <w:rsid w:val="00B85645"/>
    <w:rsid w:val="00B865B5"/>
    <w:rsid w:val="00B86BA2"/>
    <w:rsid w:val="00B901FD"/>
    <w:rsid w:val="00B923F3"/>
    <w:rsid w:val="00B92501"/>
    <w:rsid w:val="00B92C97"/>
    <w:rsid w:val="00B9701B"/>
    <w:rsid w:val="00B9727F"/>
    <w:rsid w:val="00BA148C"/>
    <w:rsid w:val="00BA2579"/>
    <w:rsid w:val="00BA30E9"/>
    <w:rsid w:val="00BA547C"/>
    <w:rsid w:val="00BA7863"/>
    <w:rsid w:val="00BA78A9"/>
    <w:rsid w:val="00BA7C02"/>
    <w:rsid w:val="00BB047B"/>
    <w:rsid w:val="00BB0EF1"/>
    <w:rsid w:val="00BB18D2"/>
    <w:rsid w:val="00BB4608"/>
    <w:rsid w:val="00BB535E"/>
    <w:rsid w:val="00BB67FC"/>
    <w:rsid w:val="00BB6E2A"/>
    <w:rsid w:val="00BC05F4"/>
    <w:rsid w:val="00BC1AF0"/>
    <w:rsid w:val="00BC26C7"/>
    <w:rsid w:val="00BC2FE0"/>
    <w:rsid w:val="00BC5415"/>
    <w:rsid w:val="00BC58BF"/>
    <w:rsid w:val="00BD1FD1"/>
    <w:rsid w:val="00BD4B73"/>
    <w:rsid w:val="00BD6041"/>
    <w:rsid w:val="00BD7825"/>
    <w:rsid w:val="00BE02B6"/>
    <w:rsid w:val="00BE6368"/>
    <w:rsid w:val="00BE66F8"/>
    <w:rsid w:val="00BF20C8"/>
    <w:rsid w:val="00BF4A9E"/>
    <w:rsid w:val="00BF4C9F"/>
    <w:rsid w:val="00BF56EB"/>
    <w:rsid w:val="00BF5D75"/>
    <w:rsid w:val="00BF627C"/>
    <w:rsid w:val="00C00815"/>
    <w:rsid w:val="00C00CA6"/>
    <w:rsid w:val="00C010F2"/>
    <w:rsid w:val="00C027E0"/>
    <w:rsid w:val="00C04178"/>
    <w:rsid w:val="00C05F0B"/>
    <w:rsid w:val="00C11204"/>
    <w:rsid w:val="00C11C38"/>
    <w:rsid w:val="00C11DF2"/>
    <w:rsid w:val="00C157E6"/>
    <w:rsid w:val="00C15AFF"/>
    <w:rsid w:val="00C15EC5"/>
    <w:rsid w:val="00C23C3A"/>
    <w:rsid w:val="00C3091F"/>
    <w:rsid w:val="00C30D2F"/>
    <w:rsid w:val="00C30F61"/>
    <w:rsid w:val="00C315F1"/>
    <w:rsid w:val="00C3213D"/>
    <w:rsid w:val="00C326E3"/>
    <w:rsid w:val="00C435DD"/>
    <w:rsid w:val="00C4443B"/>
    <w:rsid w:val="00C47F67"/>
    <w:rsid w:val="00C51699"/>
    <w:rsid w:val="00C540BD"/>
    <w:rsid w:val="00C6685A"/>
    <w:rsid w:val="00C71691"/>
    <w:rsid w:val="00C72842"/>
    <w:rsid w:val="00C73206"/>
    <w:rsid w:val="00C74584"/>
    <w:rsid w:val="00C753B1"/>
    <w:rsid w:val="00C80C86"/>
    <w:rsid w:val="00C81D12"/>
    <w:rsid w:val="00C82139"/>
    <w:rsid w:val="00C8575E"/>
    <w:rsid w:val="00C85E91"/>
    <w:rsid w:val="00C91343"/>
    <w:rsid w:val="00C93C83"/>
    <w:rsid w:val="00C94112"/>
    <w:rsid w:val="00CA0064"/>
    <w:rsid w:val="00CA100D"/>
    <w:rsid w:val="00CA6C65"/>
    <w:rsid w:val="00CB19F2"/>
    <w:rsid w:val="00CB4FDC"/>
    <w:rsid w:val="00CB52AF"/>
    <w:rsid w:val="00CB5361"/>
    <w:rsid w:val="00CB6F56"/>
    <w:rsid w:val="00CC2213"/>
    <w:rsid w:val="00CC4C67"/>
    <w:rsid w:val="00CC5448"/>
    <w:rsid w:val="00CC75D2"/>
    <w:rsid w:val="00CD3CFA"/>
    <w:rsid w:val="00CD402A"/>
    <w:rsid w:val="00CD4305"/>
    <w:rsid w:val="00CD5FDE"/>
    <w:rsid w:val="00CD6522"/>
    <w:rsid w:val="00CD65AE"/>
    <w:rsid w:val="00CE1A8A"/>
    <w:rsid w:val="00CE3BE0"/>
    <w:rsid w:val="00CE3BEA"/>
    <w:rsid w:val="00CE4D2C"/>
    <w:rsid w:val="00CF176B"/>
    <w:rsid w:val="00CF3EC3"/>
    <w:rsid w:val="00CF49CF"/>
    <w:rsid w:val="00CF5FF0"/>
    <w:rsid w:val="00CF67CB"/>
    <w:rsid w:val="00CF6952"/>
    <w:rsid w:val="00D051FB"/>
    <w:rsid w:val="00D103A1"/>
    <w:rsid w:val="00D15A6F"/>
    <w:rsid w:val="00D17FAE"/>
    <w:rsid w:val="00D210F4"/>
    <w:rsid w:val="00D24A84"/>
    <w:rsid w:val="00D25478"/>
    <w:rsid w:val="00D26AAF"/>
    <w:rsid w:val="00D277D8"/>
    <w:rsid w:val="00D33056"/>
    <w:rsid w:val="00D33DA2"/>
    <w:rsid w:val="00D345D2"/>
    <w:rsid w:val="00D35909"/>
    <w:rsid w:val="00D42316"/>
    <w:rsid w:val="00D44F54"/>
    <w:rsid w:val="00D478A7"/>
    <w:rsid w:val="00D51F87"/>
    <w:rsid w:val="00D5565F"/>
    <w:rsid w:val="00D572BA"/>
    <w:rsid w:val="00D573F7"/>
    <w:rsid w:val="00D6057B"/>
    <w:rsid w:val="00D62EB4"/>
    <w:rsid w:val="00D6419B"/>
    <w:rsid w:val="00D67CFA"/>
    <w:rsid w:val="00D703DD"/>
    <w:rsid w:val="00D722ED"/>
    <w:rsid w:val="00D728D8"/>
    <w:rsid w:val="00D7469A"/>
    <w:rsid w:val="00D75AE9"/>
    <w:rsid w:val="00D75DDC"/>
    <w:rsid w:val="00D76787"/>
    <w:rsid w:val="00D80963"/>
    <w:rsid w:val="00D8191E"/>
    <w:rsid w:val="00D82CCA"/>
    <w:rsid w:val="00D83C98"/>
    <w:rsid w:val="00D83DAC"/>
    <w:rsid w:val="00D859B3"/>
    <w:rsid w:val="00D9170C"/>
    <w:rsid w:val="00D93FA5"/>
    <w:rsid w:val="00D94337"/>
    <w:rsid w:val="00D96B7F"/>
    <w:rsid w:val="00D97009"/>
    <w:rsid w:val="00D972D7"/>
    <w:rsid w:val="00DA007E"/>
    <w:rsid w:val="00DA51C4"/>
    <w:rsid w:val="00DA5B11"/>
    <w:rsid w:val="00DA6FF4"/>
    <w:rsid w:val="00DB0FBE"/>
    <w:rsid w:val="00DB351D"/>
    <w:rsid w:val="00DB4057"/>
    <w:rsid w:val="00DB413D"/>
    <w:rsid w:val="00DB56D2"/>
    <w:rsid w:val="00DB6C3E"/>
    <w:rsid w:val="00DC03C0"/>
    <w:rsid w:val="00DC1F19"/>
    <w:rsid w:val="00DC44AC"/>
    <w:rsid w:val="00DC6336"/>
    <w:rsid w:val="00DC6CCF"/>
    <w:rsid w:val="00DC75B7"/>
    <w:rsid w:val="00DD07CF"/>
    <w:rsid w:val="00DE172A"/>
    <w:rsid w:val="00DE2B3D"/>
    <w:rsid w:val="00DE2EDA"/>
    <w:rsid w:val="00DE31AF"/>
    <w:rsid w:val="00DE4261"/>
    <w:rsid w:val="00DE42BC"/>
    <w:rsid w:val="00DE7C0B"/>
    <w:rsid w:val="00DF1DE2"/>
    <w:rsid w:val="00DF385B"/>
    <w:rsid w:val="00DF44EE"/>
    <w:rsid w:val="00DF4BFE"/>
    <w:rsid w:val="00DF650F"/>
    <w:rsid w:val="00DF792A"/>
    <w:rsid w:val="00E033E7"/>
    <w:rsid w:val="00E07E95"/>
    <w:rsid w:val="00E154D1"/>
    <w:rsid w:val="00E215C2"/>
    <w:rsid w:val="00E23C4D"/>
    <w:rsid w:val="00E32CD5"/>
    <w:rsid w:val="00E42E4A"/>
    <w:rsid w:val="00E42EAC"/>
    <w:rsid w:val="00E437C8"/>
    <w:rsid w:val="00E601DF"/>
    <w:rsid w:val="00E61792"/>
    <w:rsid w:val="00E63DE5"/>
    <w:rsid w:val="00E67363"/>
    <w:rsid w:val="00E67D37"/>
    <w:rsid w:val="00E70716"/>
    <w:rsid w:val="00E70E4E"/>
    <w:rsid w:val="00E72051"/>
    <w:rsid w:val="00E729E4"/>
    <w:rsid w:val="00E74037"/>
    <w:rsid w:val="00E74343"/>
    <w:rsid w:val="00E7567C"/>
    <w:rsid w:val="00E7771F"/>
    <w:rsid w:val="00E81D7F"/>
    <w:rsid w:val="00E8452C"/>
    <w:rsid w:val="00E84FFC"/>
    <w:rsid w:val="00E86DB3"/>
    <w:rsid w:val="00E875F5"/>
    <w:rsid w:val="00E87735"/>
    <w:rsid w:val="00E9290B"/>
    <w:rsid w:val="00E93C8A"/>
    <w:rsid w:val="00E9438D"/>
    <w:rsid w:val="00E9519A"/>
    <w:rsid w:val="00EA0459"/>
    <w:rsid w:val="00EA3574"/>
    <w:rsid w:val="00EA593A"/>
    <w:rsid w:val="00EA694A"/>
    <w:rsid w:val="00EA6DB2"/>
    <w:rsid w:val="00EA6E22"/>
    <w:rsid w:val="00EA70BF"/>
    <w:rsid w:val="00EA7B7D"/>
    <w:rsid w:val="00EA7C48"/>
    <w:rsid w:val="00EB02A7"/>
    <w:rsid w:val="00EB059C"/>
    <w:rsid w:val="00EB4AD1"/>
    <w:rsid w:val="00EB4C07"/>
    <w:rsid w:val="00EB6164"/>
    <w:rsid w:val="00EB6697"/>
    <w:rsid w:val="00EB6A91"/>
    <w:rsid w:val="00EB74FC"/>
    <w:rsid w:val="00EB7BBA"/>
    <w:rsid w:val="00EC1631"/>
    <w:rsid w:val="00EC2A7E"/>
    <w:rsid w:val="00EC3FD4"/>
    <w:rsid w:val="00EC4B45"/>
    <w:rsid w:val="00EC6D92"/>
    <w:rsid w:val="00EC6FA2"/>
    <w:rsid w:val="00EC7D58"/>
    <w:rsid w:val="00EC7E2D"/>
    <w:rsid w:val="00ED05DB"/>
    <w:rsid w:val="00ED1F85"/>
    <w:rsid w:val="00ED2CD8"/>
    <w:rsid w:val="00ED3FCA"/>
    <w:rsid w:val="00ED40DA"/>
    <w:rsid w:val="00ED7481"/>
    <w:rsid w:val="00ED7DD3"/>
    <w:rsid w:val="00EE19E1"/>
    <w:rsid w:val="00EE75EA"/>
    <w:rsid w:val="00EF6820"/>
    <w:rsid w:val="00F05EC9"/>
    <w:rsid w:val="00F13355"/>
    <w:rsid w:val="00F14B09"/>
    <w:rsid w:val="00F150ED"/>
    <w:rsid w:val="00F157AE"/>
    <w:rsid w:val="00F17494"/>
    <w:rsid w:val="00F17776"/>
    <w:rsid w:val="00F203A1"/>
    <w:rsid w:val="00F208CF"/>
    <w:rsid w:val="00F21BA2"/>
    <w:rsid w:val="00F21C70"/>
    <w:rsid w:val="00F22ACF"/>
    <w:rsid w:val="00F32934"/>
    <w:rsid w:val="00F357AF"/>
    <w:rsid w:val="00F368CD"/>
    <w:rsid w:val="00F41810"/>
    <w:rsid w:val="00F42075"/>
    <w:rsid w:val="00F4306D"/>
    <w:rsid w:val="00F434F8"/>
    <w:rsid w:val="00F464AC"/>
    <w:rsid w:val="00F47499"/>
    <w:rsid w:val="00F47756"/>
    <w:rsid w:val="00F5166C"/>
    <w:rsid w:val="00F532AB"/>
    <w:rsid w:val="00F54075"/>
    <w:rsid w:val="00F5488A"/>
    <w:rsid w:val="00F5612E"/>
    <w:rsid w:val="00F5660A"/>
    <w:rsid w:val="00F56D72"/>
    <w:rsid w:val="00F57B57"/>
    <w:rsid w:val="00F57E2B"/>
    <w:rsid w:val="00F60E06"/>
    <w:rsid w:val="00F6122E"/>
    <w:rsid w:val="00F6245D"/>
    <w:rsid w:val="00F6452E"/>
    <w:rsid w:val="00F649A9"/>
    <w:rsid w:val="00F64C1F"/>
    <w:rsid w:val="00F64FF9"/>
    <w:rsid w:val="00F7401B"/>
    <w:rsid w:val="00F81406"/>
    <w:rsid w:val="00F925D4"/>
    <w:rsid w:val="00F93C21"/>
    <w:rsid w:val="00F93F03"/>
    <w:rsid w:val="00FA052C"/>
    <w:rsid w:val="00FA32C8"/>
    <w:rsid w:val="00FA6452"/>
    <w:rsid w:val="00FB10EA"/>
    <w:rsid w:val="00FB28AB"/>
    <w:rsid w:val="00FB3A15"/>
    <w:rsid w:val="00FB631B"/>
    <w:rsid w:val="00FB6DB2"/>
    <w:rsid w:val="00FB70AE"/>
    <w:rsid w:val="00FC6681"/>
    <w:rsid w:val="00FD00C8"/>
    <w:rsid w:val="00FD3D0A"/>
    <w:rsid w:val="00FD570C"/>
    <w:rsid w:val="00FE1AD1"/>
    <w:rsid w:val="00FE2329"/>
    <w:rsid w:val="00FE311B"/>
    <w:rsid w:val="00FE43FD"/>
    <w:rsid w:val="00FE4A00"/>
    <w:rsid w:val="00FE74D9"/>
    <w:rsid w:val="00FF0B3F"/>
    <w:rsid w:val="00FF13A2"/>
    <w:rsid w:val="00FF31FA"/>
    <w:rsid w:val="00FF35C4"/>
    <w:rsid w:val="00FF5864"/>
    <w:rsid w:val="00FF5A30"/>
    <w:rsid w:val="00FF7F8E"/>
    <w:rsid w:val="01B83DFA"/>
    <w:rsid w:val="030F54B8"/>
    <w:rsid w:val="0B06284B"/>
    <w:rsid w:val="0B3E2D5B"/>
    <w:rsid w:val="0CE770B1"/>
    <w:rsid w:val="0D006083"/>
    <w:rsid w:val="0D77C1E1"/>
    <w:rsid w:val="0DC1D719"/>
    <w:rsid w:val="10AC0A48"/>
    <w:rsid w:val="123EF0B5"/>
    <w:rsid w:val="12872EB1"/>
    <w:rsid w:val="14D6CB32"/>
    <w:rsid w:val="15729362"/>
    <w:rsid w:val="16105ED1"/>
    <w:rsid w:val="176822DA"/>
    <w:rsid w:val="17BCB474"/>
    <w:rsid w:val="17CEF5B4"/>
    <w:rsid w:val="1818F198"/>
    <w:rsid w:val="18DF6954"/>
    <w:rsid w:val="1B5573BA"/>
    <w:rsid w:val="1EA6AB87"/>
    <w:rsid w:val="1EA90CC2"/>
    <w:rsid w:val="213E5BDA"/>
    <w:rsid w:val="21D613A3"/>
    <w:rsid w:val="243A9818"/>
    <w:rsid w:val="262177E5"/>
    <w:rsid w:val="27F5F9A6"/>
    <w:rsid w:val="295A9656"/>
    <w:rsid w:val="2B59C1DB"/>
    <w:rsid w:val="307D78D4"/>
    <w:rsid w:val="31552109"/>
    <w:rsid w:val="31A00C02"/>
    <w:rsid w:val="35F7FF31"/>
    <w:rsid w:val="3867C5EA"/>
    <w:rsid w:val="393FB69B"/>
    <w:rsid w:val="3D2224FF"/>
    <w:rsid w:val="412C3DC9"/>
    <w:rsid w:val="4354BE8A"/>
    <w:rsid w:val="4411D41C"/>
    <w:rsid w:val="4698015A"/>
    <w:rsid w:val="4A20EE0C"/>
    <w:rsid w:val="4A5C2316"/>
    <w:rsid w:val="4B1BBFA3"/>
    <w:rsid w:val="4D54E592"/>
    <w:rsid w:val="5087E4BA"/>
    <w:rsid w:val="52E2C9C0"/>
    <w:rsid w:val="570246D7"/>
    <w:rsid w:val="57079C6F"/>
    <w:rsid w:val="585AD445"/>
    <w:rsid w:val="5BD5D0A5"/>
    <w:rsid w:val="5C765498"/>
    <w:rsid w:val="5DCB6FA7"/>
    <w:rsid w:val="5E2360CC"/>
    <w:rsid w:val="61F7FC67"/>
    <w:rsid w:val="6481A27A"/>
    <w:rsid w:val="66AE4321"/>
    <w:rsid w:val="6804060F"/>
    <w:rsid w:val="682252CD"/>
    <w:rsid w:val="692DD3C9"/>
    <w:rsid w:val="6BCBD8E0"/>
    <w:rsid w:val="6C3C4C5C"/>
    <w:rsid w:val="6D415C98"/>
    <w:rsid w:val="6FBE132E"/>
    <w:rsid w:val="706B7307"/>
    <w:rsid w:val="70AA6263"/>
    <w:rsid w:val="71410A98"/>
    <w:rsid w:val="71CBDE0D"/>
    <w:rsid w:val="79DDBEEF"/>
    <w:rsid w:val="7A39A18B"/>
    <w:rsid w:val="7B88A939"/>
    <w:rsid w:val="7C9FFEA0"/>
    <w:rsid w:val="7CA1BD5F"/>
    <w:rsid w:val="7D981026"/>
    <w:rsid w:val="7DA8F7DB"/>
    <w:rsid w:val="7DABDD66"/>
    <w:rsid w:val="7DAC0580"/>
    <w:rsid w:val="7EB7C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E96F9B"/>
  <w15:chartTrackingRefBased/>
  <w15:docId w15:val="{09251B32-7D45-46E3-8062-A40A602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60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link w:val="NoSpacingChar"/>
    <w:uiPriority w:val="1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B4C07"/>
    <w:pPr>
      <w:spacing w:after="200"/>
      <w:ind w:left="1304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EB4C07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BB4608"/>
    <w:pPr>
      <w:spacing w:line="336" w:lineRule="auto"/>
      <w:ind w:left="130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5C5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4D1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0E0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0E03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E03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03CC"/>
    <w:rPr>
      <w:rFonts w:asciiTheme="minorHAnsi" w:hAnsi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E03C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nvas.laurea.fi/courses/11888/files/3036553?wrap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vas.laurea.fi/courses/11888/files/3036551?wrap=1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li2025.github.io/Testi_web_sovellusten_kehittaminen_2025/WS07_Test_Projec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OneDrive%20-%20Laurea-ammattikorkeakoulu\A_Ty&#246;t\2024_2025\Yleiset\Asiakirjamallit\uusi_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35E441D5F1D7940937999A738F97F6E" ma:contentTypeVersion="6" ma:contentTypeDescription="Luo uusi asiakirja." ma:contentTypeScope="" ma:versionID="81c3b38cc0377429b076a91ed7561c0b">
  <xsd:schema xmlns:xsd="http://www.w3.org/2001/XMLSchema" xmlns:xs="http://www.w3.org/2001/XMLSchema" xmlns:p="http://schemas.microsoft.com/office/2006/metadata/properties" xmlns:ns3="64fb3021-d03d-42df-9447-9369e172a95c" targetNamespace="http://schemas.microsoft.com/office/2006/metadata/properties" ma:root="true" ma:fieldsID="f9dda7f1193a1b30c72e9f656ac5a845" ns3:_="">
    <xsd:import namespace="64fb3021-d03d-42df-9447-9369e172a9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b3021-d03d-42df-9447-9369e172a9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fb3021-d03d-42df-9447-9369e172a95c" xsi:nil="true"/>
  </documentManagement>
</p:properties>
</file>

<file path=customXml/itemProps1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C5E74A-DA85-4EB9-BE34-CDD3F30E5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b3021-d03d-42df-9447-9369e172a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64fb3021-d03d-42df-9447-9369e172a9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C:\Users\eevhaik\OneDrive - Laurea-ammattikorkeakoulu\A_Työt\2024_2025\Yleiset\Asiakirjamallit\uusi_raporttipohja pitkä asiakirja.dotx</Template>
  <TotalTime>19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 Laine</dc:creator>
  <cp:keywords/>
  <dc:description/>
  <cp:lastModifiedBy>Quy Li</cp:lastModifiedBy>
  <cp:revision>33</cp:revision>
  <cp:lastPrinted>2025-03-23T22:35:00Z</cp:lastPrinted>
  <dcterms:created xsi:type="dcterms:W3CDTF">2025-05-18T21:55:00Z</dcterms:created>
  <dcterms:modified xsi:type="dcterms:W3CDTF">2025-05-19T00:04:00Z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0x010100135E441D5F1D7940937999A738F97F6E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